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="Times New Roman" w:hAnsi="Century Gothic" w:cs="Times New Roman"/>
          <w:b w:val="0"/>
          <w:bCs w:val="0"/>
          <w:color w:val="auto"/>
          <w:sz w:val="22"/>
          <w:szCs w:val="22"/>
          <w:lang w:val="en-GB" w:eastAsia="en-GB"/>
        </w:rPr>
        <w:id w:val="14930682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1952" w:rsidRPr="007A64C1" w:rsidRDefault="006D1952">
          <w:pPr>
            <w:pStyle w:val="TOCHeading"/>
            <w:rPr>
              <w:rFonts w:ascii="Century Gothic" w:hAnsi="Century Gothic"/>
            </w:rPr>
          </w:pPr>
          <w:r w:rsidRPr="007A64C1">
            <w:rPr>
              <w:rFonts w:ascii="Century Gothic" w:hAnsi="Century Gothic"/>
            </w:rPr>
            <w:t>Contents</w:t>
          </w:r>
        </w:p>
        <w:p w:rsidR="006D1952" w:rsidRPr="007A64C1" w:rsidRDefault="006D1952">
          <w:pPr>
            <w:pStyle w:val="TOC1"/>
            <w:tabs>
              <w:tab w:val="right" w:leader="dot" w:pos="8296"/>
            </w:tabs>
            <w:rPr>
              <w:rFonts w:ascii="Century Gothic" w:hAnsi="Century Gothic"/>
              <w:noProof/>
            </w:rPr>
          </w:pPr>
          <w:r w:rsidRPr="007A64C1">
            <w:rPr>
              <w:rFonts w:ascii="Century Gothic" w:hAnsi="Century Gothic"/>
            </w:rPr>
            <w:fldChar w:fldCharType="begin"/>
          </w:r>
          <w:r w:rsidRPr="007A64C1">
            <w:rPr>
              <w:rFonts w:ascii="Century Gothic" w:hAnsi="Century Gothic"/>
            </w:rPr>
            <w:instrText xml:space="preserve"> TOC \o "1-3" \h \z \u </w:instrText>
          </w:r>
          <w:r w:rsidRPr="007A64C1">
            <w:rPr>
              <w:rFonts w:ascii="Century Gothic" w:hAnsi="Century Gothic"/>
            </w:rPr>
            <w:fldChar w:fldCharType="separate"/>
          </w:r>
          <w:hyperlink w:anchor="_Toc342402227" w:history="1">
            <w:r w:rsidRPr="007A64C1">
              <w:rPr>
                <w:rStyle w:val="Hyperlink"/>
                <w:rFonts w:ascii="Century Gothic" w:hAnsi="Century Gothic"/>
                <w:noProof/>
              </w:rPr>
              <w:t>For the Exam:</w:t>
            </w:r>
            <w:r w:rsidRPr="007A64C1">
              <w:rPr>
                <w:rFonts w:ascii="Century Gothic" w:hAnsi="Century Gothic"/>
                <w:noProof/>
                <w:webHidden/>
              </w:rPr>
              <w:tab/>
            </w:r>
            <w:r w:rsidRPr="007A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7A64C1">
              <w:rPr>
                <w:rFonts w:ascii="Century Gothic" w:hAnsi="Century Gothic"/>
                <w:noProof/>
                <w:webHidden/>
              </w:rPr>
              <w:instrText xml:space="preserve"> PAGEREF _Toc342402227 \h </w:instrText>
            </w:r>
            <w:r w:rsidRPr="007A64C1">
              <w:rPr>
                <w:rFonts w:ascii="Century Gothic" w:hAnsi="Century Gothic"/>
                <w:noProof/>
                <w:webHidden/>
              </w:rPr>
            </w:r>
            <w:r w:rsidRPr="007A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7A64C1">
              <w:rPr>
                <w:rFonts w:ascii="Century Gothic" w:hAnsi="Century Gothic"/>
                <w:noProof/>
                <w:webHidden/>
              </w:rPr>
              <w:t>1</w:t>
            </w:r>
            <w:r w:rsidRPr="007A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6D1952" w:rsidRPr="007A64C1" w:rsidRDefault="00FC7587">
          <w:pPr>
            <w:pStyle w:val="TOC1"/>
            <w:tabs>
              <w:tab w:val="right" w:leader="dot" w:pos="8296"/>
            </w:tabs>
            <w:rPr>
              <w:rFonts w:ascii="Century Gothic" w:hAnsi="Century Gothic"/>
              <w:noProof/>
            </w:rPr>
          </w:pPr>
          <w:hyperlink w:anchor="_Toc342402228" w:history="1">
            <w:r w:rsidR="006D1952" w:rsidRPr="007A64C1">
              <w:rPr>
                <w:rStyle w:val="Hyperlink"/>
                <w:rFonts w:ascii="Century Gothic" w:hAnsi="Century Gothic"/>
                <w:noProof/>
              </w:rPr>
              <w:t>Revision of Binary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ab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instrText xml:space="preserve"> PAGEREF _Toc342402228 \h </w:instrText>
            </w:r>
            <w:r w:rsidR="006D1952" w:rsidRPr="007A64C1">
              <w:rPr>
                <w:rFonts w:ascii="Century Gothic" w:hAnsi="Century Gothic"/>
                <w:noProof/>
                <w:webHidden/>
              </w:rPr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>1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6D1952" w:rsidRPr="007A64C1" w:rsidRDefault="00FC7587">
          <w:pPr>
            <w:pStyle w:val="TOC1"/>
            <w:tabs>
              <w:tab w:val="right" w:leader="dot" w:pos="8296"/>
            </w:tabs>
            <w:rPr>
              <w:rFonts w:ascii="Century Gothic" w:hAnsi="Century Gothic"/>
              <w:noProof/>
            </w:rPr>
          </w:pPr>
          <w:hyperlink w:anchor="_Toc342402229" w:history="1">
            <w:r w:rsidR="006D1952" w:rsidRPr="007A64C1">
              <w:rPr>
                <w:rStyle w:val="Hyperlink"/>
                <w:rFonts w:ascii="Century Gothic" w:hAnsi="Century Gothic"/>
                <w:noProof/>
              </w:rPr>
              <w:t>Computing Mathematics Revision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ab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instrText xml:space="preserve"> PAGEREF _Toc342402229 \h </w:instrText>
            </w:r>
            <w:r w:rsidR="006D1952" w:rsidRPr="007A64C1">
              <w:rPr>
                <w:rFonts w:ascii="Century Gothic" w:hAnsi="Century Gothic"/>
                <w:noProof/>
                <w:webHidden/>
              </w:rPr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>1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6D1952" w:rsidRPr="007A64C1" w:rsidRDefault="00FC7587">
          <w:pPr>
            <w:pStyle w:val="TOC2"/>
            <w:tabs>
              <w:tab w:val="right" w:leader="dot" w:pos="8296"/>
            </w:tabs>
            <w:rPr>
              <w:rFonts w:ascii="Century Gothic" w:hAnsi="Century Gothic"/>
              <w:noProof/>
            </w:rPr>
          </w:pPr>
          <w:hyperlink w:anchor="_Toc342402230" w:history="1">
            <w:r w:rsidR="006D1952" w:rsidRPr="007A64C1">
              <w:rPr>
                <w:rStyle w:val="Hyperlink"/>
                <w:rFonts w:ascii="Century Gothic" w:hAnsi="Century Gothic"/>
                <w:noProof/>
              </w:rPr>
              <w:t>Binary Addition/Subtraction revision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ab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instrText xml:space="preserve"> PAGEREF _Toc342402230 \h </w:instrText>
            </w:r>
            <w:r w:rsidR="006D1952" w:rsidRPr="007A64C1">
              <w:rPr>
                <w:rFonts w:ascii="Century Gothic" w:hAnsi="Century Gothic"/>
                <w:noProof/>
                <w:webHidden/>
              </w:rPr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>2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6D1952" w:rsidRPr="007A64C1" w:rsidRDefault="00FC7587">
          <w:pPr>
            <w:pStyle w:val="TOC2"/>
            <w:tabs>
              <w:tab w:val="right" w:leader="dot" w:pos="8296"/>
            </w:tabs>
            <w:rPr>
              <w:rFonts w:ascii="Century Gothic" w:hAnsi="Century Gothic"/>
              <w:noProof/>
            </w:rPr>
          </w:pPr>
          <w:hyperlink w:anchor="_Toc342402231" w:history="1">
            <w:r w:rsidR="006D1952" w:rsidRPr="007A64C1">
              <w:rPr>
                <w:rStyle w:val="Hyperlink"/>
                <w:rFonts w:ascii="Century Gothic" w:hAnsi="Century Gothic"/>
                <w:noProof/>
              </w:rPr>
              <w:t>BCD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ab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instrText xml:space="preserve"> PAGEREF _Toc342402231 \h </w:instrText>
            </w:r>
            <w:r w:rsidR="006D1952" w:rsidRPr="007A64C1">
              <w:rPr>
                <w:rFonts w:ascii="Century Gothic" w:hAnsi="Century Gothic"/>
                <w:noProof/>
                <w:webHidden/>
              </w:rPr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>2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6D1952" w:rsidRPr="007A64C1" w:rsidRDefault="00FC7587">
          <w:pPr>
            <w:pStyle w:val="TOC2"/>
            <w:tabs>
              <w:tab w:val="right" w:leader="dot" w:pos="8296"/>
            </w:tabs>
            <w:rPr>
              <w:rFonts w:ascii="Century Gothic" w:hAnsi="Century Gothic"/>
              <w:noProof/>
            </w:rPr>
          </w:pPr>
          <w:hyperlink w:anchor="_Toc342402232" w:history="1">
            <w:r w:rsidR="006D1952" w:rsidRPr="007A64C1">
              <w:rPr>
                <w:rStyle w:val="Hyperlink"/>
                <w:rFonts w:ascii="Century Gothic" w:hAnsi="Century Gothic"/>
                <w:noProof/>
              </w:rPr>
              <w:t>Sign and Magnitude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ab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instrText xml:space="preserve"> PAGEREF _Toc342402232 \h </w:instrText>
            </w:r>
            <w:r w:rsidR="006D1952" w:rsidRPr="007A64C1">
              <w:rPr>
                <w:rFonts w:ascii="Century Gothic" w:hAnsi="Century Gothic"/>
                <w:noProof/>
                <w:webHidden/>
              </w:rPr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>2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6D1952" w:rsidRPr="007A64C1" w:rsidRDefault="00FC7587">
          <w:pPr>
            <w:pStyle w:val="TOC2"/>
            <w:tabs>
              <w:tab w:val="right" w:leader="dot" w:pos="8296"/>
            </w:tabs>
            <w:rPr>
              <w:rFonts w:ascii="Century Gothic" w:hAnsi="Century Gothic"/>
              <w:noProof/>
            </w:rPr>
          </w:pPr>
          <w:hyperlink w:anchor="_Toc342402233" w:history="1">
            <w:r w:rsidR="006D1952" w:rsidRPr="007A64C1">
              <w:rPr>
                <w:rStyle w:val="Hyperlink"/>
                <w:rFonts w:ascii="Century Gothic" w:hAnsi="Century Gothic"/>
                <w:noProof/>
              </w:rPr>
              <w:t>2’s Compliment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ab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instrText xml:space="preserve"> PAGEREF _Toc342402233 \h </w:instrText>
            </w:r>
            <w:r w:rsidR="006D1952" w:rsidRPr="007A64C1">
              <w:rPr>
                <w:rFonts w:ascii="Century Gothic" w:hAnsi="Century Gothic"/>
                <w:noProof/>
                <w:webHidden/>
              </w:rPr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>3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6D1952" w:rsidRPr="007A64C1" w:rsidRDefault="00FC7587">
          <w:pPr>
            <w:pStyle w:val="TOC1"/>
            <w:tabs>
              <w:tab w:val="right" w:leader="dot" w:pos="8296"/>
            </w:tabs>
            <w:rPr>
              <w:rFonts w:ascii="Century Gothic" w:hAnsi="Century Gothic"/>
              <w:noProof/>
            </w:rPr>
          </w:pPr>
          <w:hyperlink w:anchor="_Toc342402234" w:history="1">
            <w:r w:rsidR="006D1952" w:rsidRPr="007A64C1">
              <w:rPr>
                <w:rStyle w:val="Hyperlink"/>
                <w:rFonts w:ascii="Century Gothic" w:hAnsi="Century Gothic"/>
                <w:noProof/>
              </w:rPr>
              <w:t>Floating Point Representation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ab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instrText xml:space="preserve"> PAGEREF _Toc342402234 \h </w:instrText>
            </w:r>
            <w:r w:rsidR="006D1952" w:rsidRPr="007A64C1">
              <w:rPr>
                <w:rFonts w:ascii="Century Gothic" w:hAnsi="Century Gothic"/>
                <w:noProof/>
                <w:webHidden/>
              </w:rPr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D1952" w:rsidRPr="007A64C1">
              <w:rPr>
                <w:rFonts w:ascii="Century Gothic" w:hAnsi="Century Gothic"/>
                <w:noProof/>
                <w:webHidden/>
              </w:rPr>
              <w:t>3</w:t>
            </w:r>
            <w:r w:rsidR="006D1952" w:rsidRPr="007A64C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:rsidR="006D1952" w:rsidRPr="007A64C1" w:rsidRDefault="006D1952">
          <w:pPr>
            <w:rPr>
              <w:rFonts w:ascii="Century Gothic" w:hAnsi="Century Gothic"/>
            </w:rPr>
          </w:pPr>
          <w:r w:rsidRPr="007A64C1">
            <w:rPr>
              <w:rFonts w:ascii="Century Gothic" w:hAnsi="Century Gothic"/>
              <w:b/>
              <w:bCs/>
              <w:noProof/>
            </w:rPr>
            <w:fldChar w:fldCharType="end"/>
          </w:r>
        </w:p>
      </w:sdtContent>
    </w:sdt>
    <w:p w:rsidR="009F16F6" w:rsidRPr="007A64C1" w:rsidRDefault="009F16F6" w:rsidP="0016683B">
      <w:pPr>
        <w:pStyle w:val="Heading1"/>
        <w:rPr>
          <w:rFonts w:ascii="Century Gothic" w:hAnsi="Century Gothic"/>
        </w:rPr>
      </w:pPr>
      <w:bookmarkStart w:id="0" w:name="_Toc342402227"/>
      <w:r w:rsidRPr="007A64C1">
        <w:rPr>
          <w:rFonts w:ascii="Century Gothic" w:hAnsi="Century Gothic"/>
        </w:rPr>
        <w:t>For the Exam:</w:t>
      </w:r>
      <w:bookmarkEnd w:id="0"/>
    </w:p>
    <w:p w:rsidR="009F16F6" w:rsidRPr="007A64C1" w:rsidRDefault="009F16F6">
      <w:pPr>
        <w:rPr>
          <w:rFonts w:ascii="Century Gothic" w:hAnsi="Century Gothic"/>
        </w:rPr>
      </w:pPr>
    </w:p>
    <w:p w:rsidR="009F16F6" w:rsidRPr="007A64C1" w:rsidRDefault="009F16F6" w:rsidP="009F16F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A64C1">
        <w:rPr>
          <w:rFonts w:ascii="Century Gothic" w:hAnsi="Century Gothic"/>
        </w:rPr>
        <w:t>Demonstrate an understanding of floating point representation and of a real binary number</w:t>
      </w:r>
    </w:p>
    <w:p w:rsidR="009F16F6" w:rsidRPr="007A64C1" w:rsidRDefault="009F16F6" w:rsidP="009F16F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A64C1">
        <w:rPr>
          <w:rFonts w:ascii="Century Gothic" w:hAnsi="Century Gothic"/>
        </w:rPr>
        <w:t>Terms should include a mantissa and exponent, Binary numbers may be in sign and magnitude or two’s compliment notation</w:t>
      </w:r>
    </w:p>
    <w:p w:rsidR="009F16F6" w:rsidRPr="007A64C1" w:rsidRDefault="009F16F6" w:rsidP="009F16F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A64C1">
        <w:rPr>
          <w:rFonts w:ascii="Century Gothic" w:hAnsi="Century Gothic"/>
        </w:rPr>
        <w:t>Normalise a real or binary number</w:t>
      </w:r>
    </w:p>
    <w:p w:rsidR="009F16F6" w:rsidRPr="007A64C1" w:rsidRDefault="009F16F6" w:rsidP="009F16F6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7A64C1">
        <w:rPr>
          <w:rFonts w:ascii="Century Gothic" w:hAnsi="Century Gothic"/>
        </w:rPr>
        <w:t>Include the reason for normalisation</w:t>
      </w:r>
    </w:p>
    <w:p w:rsidR="009F16F6" w:rsidRPr="007A64C1" w:rsidRDefault="009F16F6" w:rsidP="009F16F6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7A64C1">
        <w:rPr>
          <w:rFonts w:ascii="Century Gothic" w:hAnsi="Century Gothic"/>
        </w:rPr>
        <w:t>Be able to normalise positive or negative numbers</w:t>
      </w:r>
    </w:p>
    <w:p w:rsidR="009F16F6" w:rsidRPr="007A64C1" w:rsidRDefault="009F16F6" w:rsidP="009F16F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A64C1">
        <w:rPr>
          <w:rFonts w:ascii="Century Gothic" w:hAnsi="Century Gothic"/>
        </w:rPr>
        <w:t>Discuss the trade-off between accuracy and range when representing numbers</w:t>
      </w:r>
    </w:p>
    <w:p w:rsidR="009F16F6" w:rsidRPr="007A64C1" w:rsidRDefault="009F16F6" w:rsidP="009F16F6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7A64C1">
        <w:rPr>
          <w:rFonts w:ascii="Century Gothic" w:hAnsi="Century Gothic"/>
        </w:rPr>
        <w:t>Relate to mantissa and exponent</w:t>
      </w:r>
    </w:p>
    <w:p w:rsidR="009F16F6" w:rsidRPr="007A64C1" w:rsidRDefault="009F16F6">
      <w:pPr>
        <w:rPr>
          <w:rFonts w:ascii="Century Gothic" w:hAnsi="Century Gothic"/>
        </w:rPr>
      </w:pPr>
    </w:p>
    <w:p w:rsidR="007A64C1" w:rsidRDefault="007A64C1">
      <w:pPr>
        <w:rPr>
          <w:rFonts w:ascii="Century Gothic" w:eastAsiaTheme="majorEastAsia" w:hAnsi="Century Gothic" w:cstheme="majorBidi"/>
          <w:b/>
          <w:bCs/>
          <w:color w:val="365F91" w:themeColor="accent1" w:themeShade="BF"/>
          <w:sz w:val="28"/>
          <w:szCs w:val="28"/>
        </w:rPr>
      </w:pPr>
      <w:bookmarkStart w:id="1" w:name="_Toc342402228"/>
      <w:r>
        <w:rPr>
          <w:rFonts w:ascii="Century Gothic" w:hAnsi="Century Gothic"/>
        </w:rPr>
        <w:br w:type="page"/>
      </w:r>
    </w:p>
    <w:p w:rsidR="00E7212A" w:rsidRPr="007A64C1" w:rsidRDefault="009F16F6" w:rsidP="0016683B">
      <w:pPr>
        <w:pStyle w:val="Heading1"/>
        <w:rPr>
          <w:rFonts w:ascii="Century Gothic" w:hAnsi="Century Gothic"/>
        </w:rPr>
      </w:pPr>
      <w:r w:rsidRPr="007A64C1">
        <w:rPr>
          <w:rFonts w:ascii="Century Gothic" w:hAnsi="Century Gothic"/>
        </w:rPr>
        <w:lastRenderedPageBreak/>
        <w:t>Revision of Binary</w:t>
      </w:r>
      <w:bookmarkEnd w:id="1"/>
    </w:p>
    <w:p w:rsidR="009F16F6" w:rsidRPr="007A64C1" w:rsidRDefault="009F16F6">
      <w:pPr>
        <w:rPr>
          <w:rFonts w:ascii="Century Gothic" w:hAnsi="Century Gothic"/>
        </w:rPr>
      </w:pPr>
    </w:p>
    <w:p w:rsidR="009F16F6" w:rsidRPr="007A64C1" w:rsidRDefault="009F16F6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How do you convert from Denary to binary, describe the steps</w:t>
      </w:r>
    </w:p>
    <w:p w:rsidR="009F16F6" w:rsidRPr="007A64C1" w:rsidRDefault="009F16F6">
      <w:pPr>
        <w:rPr>
          <w:rFonts w:ascii="Century Gothic" w:hAnsi="Century Gothic"/>
        </w:rPr>
      </w:pPr>
    </w:p>
    <w:p w:rsidR="009F16F6" w:rsidRPr="007A64C1" w:rsidRDefault="009F16F6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Convert the following numbers</w:t>
      </w:r>
      <w:r w:rsidR="00E853F7" w:rsidRPr="007A64C1">
        <w:rPr>
          <w:rFonts w:ascii="Century Gothic" w:hAnsi="Century Gothic"/>
        </w:rPr>
        <w:t xml:space="preserve"> into the</w:t>
      </w:r>
      <w:r w:rsidR="0016683B" w:rsidRPr="007A64C1">
        <w:rPr>
          <w:rFonts w:ascii="Century Gothic" w:hAnsi="Century Gothic"/>
        </w:rPr>
        <w:t>ir</w:t>
      </w:r>
      <w:r w:rsidR="00E853F7" w:rsidRPr="007A64C1">
        <w:rPr>
          <w:rFonts w:ascii="Century Gothic" w:hAnsi="Century Gothic"/>
        </w:rPr>
        <w:t xml:space="preserve"> proper number bases.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2107"/>
        <w:gridCol w:w="2050"/>
        <w:gridCol w:w="2049"/>
      </w:tblGrid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FFC000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b/>
                <w:bCs/>
                <w:color w:val="000000"/>
                <w:sz w:val="32"/>
                <w:szCs w:val="32"/>
              </w:rPr>
              <w:t>Hexadecimal</w:t>
            </w:r>
          </w:p>
        </w:tc>
        <w:tc>
          <w:tcPr>
            <w:tcW w:w="1273" w:type="pct"/>
            <w:shd w:val="clear" w:color="000000" w:fill="FFC000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b/>
                <w:bCs/>
                <w:color w:val="000000"/>
                <w:sz w:val="32"/>
                <w:szCs w:val="32"/>
              </w:rPr>
              <w:t>Binary</w:t>
            </w:r>
          </w:p>
        </w:tc>
        <w:tc>
          <w:tcPr>
            <w:tcW w:w="1240" w:type="pct"/>
            <w:shd w:val="clear" w:color="000000" w:fill="FFC000"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b/>
                <w:bCs/>
                <w:color w:val="000000"/>
                <w:sz w:val="32"/>
                <w:szCs w:val="32"/>
              </w:rPr>
              <w:t>Octal</w:t>
            </w:r>
          </w:p>
        </w:tc>
        <w:tc>
          <w:tcPr>
            <w:tcW w:w="1240" w:type="pct"/>
            <w:shd w:val="clear" w:color="000000" w:fill="FFC000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b/>
                <w:bCs/>
                <w:color w:val="000000"/>
                <w:sz w:val="32"/>
                <w:szCs w:val="32"/>
              </w:rPr>
              <w:t>Denary</w:t>
            </w:r>
          </w:p>
        </w:tc>
      </w:tr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273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1010</w:t>
            </w:r>
          </w:p>
        </w:tc>
        <w:tc>
          <w:tcPr>
            <w:tcW w:w="1240" w:type="pct"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</w:tr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2F</w:t>
            </w:r>
          </w:p>
        </w:tc>
        <w:tc>
          <w:tcPr>
            <w:tcW w:w="1273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101111</w:t>
            </w:r>
          </w:p>
        </w:tc>
        <w:tc>
          <w:tcPr>
            <w:tcW w:w="1240" w:type="pct"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</w:tr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4C</w:t>
            </w:r>
          </w:p>
        </w:tc>
        <w:tc>
          <w:tcPr>
            <w:tcW w:w="1273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1001100</w:t>
            </w:r>
          </w:p>
        </w:tc>
        <w:tc>
          <w:tcPr>
            <w:tcW w:w="1240" w:type="pct"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</w:tr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73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11011</w:t>
            </w:r>
          </w:p>
        </w:tc>
        <w:tc>
          <w:tcPr>
            <w:tcW w:w="1240" w:type="pct"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27</w:t>
            </w:r>
          </w:p>
        </w:tc>
      </w:tr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73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10001100</w:t>
            </w:r>
          </w:p>
        </w:tc>
        <w:tc>
          <w:tcPr>
            <w:tcW w:w="1240" w:type="pct"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140</w:t>
            </w:r>
          </w:p>
        </w:tc>
      </w:tr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73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40" w:type="pct"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99</w:t>
            </w:r>
          </w:p>
        </w:tc>
      </w:tr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3F</w:t>
            </w:r>
          </w:p>
        </w:tc>
        <w:tc>
          <w:tcPr>
            <w:tcW w:w="1273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40" w:type="pct"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077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</w:tr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AB</w:t>
            </w:r>
          </w:p>
        </w:tc>
        <w:tc>
          <w:tcPr>
            <w:tcW w:w="1273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40" w:type="pct"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</w:tr>
      <w:tr w:rsidR="00ED5789" w:rsidRPr="007A64C1" w:rsidTr="00ED5789">
        <w:trPr>
          <w:trHeight w:val="480"/>
        </w:trPr>
        <w:tc>
          <w:tcPr>
            <w:tcW w:w="1248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73" w:type="pct"/>
            <w:shd w:val="clear" w:color="000000" w:fill="C5D9F1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40" w:type="pct"/>
          </w:tcPr>
          <w:p w:rsidR="00ED5789" w:rsidRPr="007A64C1" w:rsidRDefault="004A3B7A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470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ED5789" w:rsidRPr="007A64C1" w:rsidRDefault="00ED5789" w:rsidP="0016683B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312</w:t>
            </w:r>
          </w:p>
        </w:tc>
      </w:tr>
    </w:tbl>
    <w:p w:rsidR="0016683B" w:rsidRPr="007A64C1" w:rsidRDefault="0016683B">
      <w:pPr>
        <w:rPr>
          <w:rFonts w:ascii="Century Gothic" w:hAnsi="Century Gothic"/>
        </w:rPr>
      </w:pPr>
    </w:p>
    <w:p w:rsidR="0016683B" w:rsidRPr="007A64C1" w:rsidRDefault="0016683B" w:rsidP="0016683B">
      <w:pPr>
        <w:pStyle w:val="Heading1"/>
        <w:rPr>
          <w:rFonts w:ascii="Century Gothic" w:hAnsi="Century Gothic"/>
        </w:rPr>
      </w:pPr>
      <w:bookmarkStart w:id="2" w:name="_Toc342402229"/>
      <w:r w:rsidRPr="007A64C1">
        <w:rPr>
          <w:rFonts w:ascii="Century Gothic" w:hAnsi="Century Gothic"/>
        </w:rPr>
        <w:t>Computing Mathematics Revision</w:t>
      </w:r>
      <w:bookmarkEnd w:id="2"/>
    </w:p>
    <w:p w:rsidR="0016683B" w:rsidRPr="007A64C1" w:rsidRDefault="0016683B" w:rsidP="0016683B">
      <w:pPr>
        <w:rPr>
          <w:rFonts w:ascii="Century Gothic" w:hAnsi="Century Gothic"/>
        </w:rPr>
      </w:pPr>
    </w:p>
    <w:p w:rsidR="0016683B" w:rsidRPr="007A64C1" w:rsidRDefault="00ED5789" w:rsidP="0016683B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 xml:space="preserve">What are the outcomes of adding the following numbers together in </w:t>
      </w:r>
      <w:proofErr w:type="gramStart"/>
      <w:r w:rsidRPr="007A64C1">
        <w:rPr>
          <w:rFonts w:ascii="Century Gothic" w:hAnsi="Century Gothic"/>
        </w:rPr>
        <w:t>Binary</w:t>
      </w:r>
      <w:proofErr w:type="gramEnd"/>
    </w:p>
    <w:p w:rsidR="00ED5789" w:rsidRPr="007A64C1" w:rsidRDefault="00ED5789" w:rsidP="0016683B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D5789" w:rsidRPr="007A64C1" w:rsidTr="00ED5789">
        <w:tc>
          <w:tcPr>
            <w:tcW w:w="4261" w:type="dxa"/>
            <w:shd w:val="clear" w:color="auto" w:fill="4F81BD" w:themeFill="accent1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Numbers</w:t>
            </w:r>
          </w:p>
        </w:tc>
        <w:tc>
          <w:tcPr>
            <w:tcW w:w="4261" w:type="dxa"/>
            <w:shd w:val="clear" w:color="auto" w:fill="4F81BD" w:themeFill="accent1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Outcome</w:t>
            </w:r>
          </w:p>
        </w:tc>
      </w:tr>
      <w:tr w:rsidR="00ED5789" w:rsidRPr="007A64C1" w:rsidTr="00ED5789">
        <w:tc>
          <w:tcPr>
            <w:tcW w:w="4261" w:type="dxa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1+0</w:t>
            </w:r>
          </w:p>
        </w:tc>
        <w:tc>
          <w:tcPr>
            <w:tcW w:w="4261" w:type="dxa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</w:p>
        </w:tc>
      </w:tr>
      <w:tr w:rsidR="00ED5789" w:rsidRPr="007A64C1" w:rsidTr="00ED5789">
        <w:tc>
          <w:tcPr>
            <w:tcW w:w="4261" w:type="dxa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0+1</w:t>
            </w:r>
          </w:p>
        </w:tc>
        <w:tc>
          <w:tcPr>
            <w:tcW w:w="4261" w:type="dxa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</w:p>
        </w:tc>
      </w:tr>
      <w:tr w:rsidR="00ED5789" w:rsidRPr="007A64C1" w:rsidTr="00ED5789">
        <w:tc>
          <w:tcPr>
            <w:tcW w:w="4261" w:type="dxa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1+1</w:t>
            </w:r>
          </w:p>
        </w:tc>
        <w:tc>
          <w:tcPr>
            <w:tcW w:w="4261" w:type="dxa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</w:p>
        </w:tc>
      </w:tr>
      <w:tr w:rsidR="00ED5789" w:rsidRPr="007A64C1" w:rsidTr="00ED5789">
        <w:tc>
          <w:tcPr>
            <w:tcW w:w="4261" w:type="dxa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0+0</w:t>
            </w:r>
          </w:p>
        </w:tc>
        <w:tc>
          <w:tcPr>
            <w:tcW w:w="4261" w:type="dxa"/>
          </w:tcPr>
          <w:p w:rsidR="00ED5789" w:rsidRPr="007A64C1" w:rsidRDefault="00ED5789" w:rsidP="0016683B">
            <w:pPr>
              <w:rPr>
                <w:rFonts w:ascii="Century Gothic" w:hAnsi="Century Gothic"/>
              </w:rPr>
            </w:pPr>
          </w:p>
        </w:tc>
      </w:tr>
    </w:tbl>
    <w:p w:rsidR="00ED5789" w:rsidRPr="007A64C1" w:rsidRDefault="00ED5789" w:rsidP="00ED5789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What are the steps to successfully add two numbers together in Binary?</w:t>
      </w:r>
    </w:p>
    <w:p w:rsidR="00ED5789" w:rsidRPr="007A64C1" w:rsidRDefault="00ED5789" w:rsidP="0016683B">
      <w:pPr>
        <w:rPr>
          <w:rFonts w:ascii="Century Gothic" w:hAnsi="Century Gothic"/>
        </w:rPr>
      </w:pPr>
    </w:p>
    <w:p w:rsidR="007A64C1" w:rsidRDefault="007A64C1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bookmarkStart w:id="3" w:name="_Toc342402230"/>
      <w:r>
        <w:rPr>
          <w:rFonts w:ascii="Century Gothic" w:hAnsi="Century Gothic"/>
        </w:rPr>
        <w:br w:type="page"/>
      </w:r>
    </w:p>
    <w:p w:rsidR="00ED5789" w:rsidRPr="007A64C1" w:rsidRDefault="00ED5789" w:rsidP="00ED5789">
      <w:pPr>
        <w:pStyle w:val="Heading2"/>
        <w:rPr>
          <w:rFonts w:ascii="Century Gothic" w:hAnsi="Century Gothic"/>
        </w:rPr>
      </w:pPr>
      <w:r w:rsidRPr="007A64C1">
        <w:rPr>
          <w:rFonts w:ascii="Century Gothic" w:hAnsi="Century Gothic"/>
        </w:rPr>
        <w:lastRenderedPageBreak/>
        <w:t>Binary Addition/Subtraction revision</w:t>
      </w:r>
      <w:bookmarkEnd w:id="3"/>
      <w:r w:rsidRPr="007A64C1">
        <w:rPr>
          <w:rFonts w:ascii="Century Gothic" w:hAnsi="Century Gothic"/>
        </w:rPr>
        <w:t xml:space="preserve"> </w:t>
      </w:r>
    </w:p>
    <w:p w:rsidR="00ED5789" w:rsidRPr="007A64C1" w:rsidRDefault="00ED5789" w:rsidP="0016683B">
      <w:pPr>
        <w:rPr>
          <w:rFonts w:ascii="Century Gothic" w:hAnsi="Century Gothic"/>
        </w:rPr>
      </w:pPr>
    </w:p>
    <w:p w:rsidR="00ED5789" w:rsidRPr="007A64C1" w:rsidRDefault="00ED5789" w:rsidP="0016683B">
      <w:pPr>
        <w:rPr>
          <w:rFonts w:ascii="Century Gothic" w:hAnsi="Century Gothic"/>
        </w:rPr>
      </w:pPr>
    </w:p>
    <w:p w:rsidR="00ED5789" w:rsidRPr="007A64C1" w:rsidRDefault="00ED5789" w:rsidP="0016683B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Show the results of adding and subtracting the following numbers, Show your working</w:t>
      </w:r>
    </w:p>
    <w:p w:rsidR="0016683B" w:rsidRPr="007A64C1" w:rsidRDefault="0016683B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5789" w:rsidRPr="007A64C1" w:rsidTr="007A64C1">
        <w:tc>
          <w:tcPr>
            <w:tcW w:w="2840" w:type="dxa"/>
            <w:shd w:val="clear" w:color="auto" w:fill="95B3D7" w:themeFill="accent1" w:themeFillTint="99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Numbers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Addition</w:t>
            </w:r>
          </w:p>
        </w:tc>
        <w:tc>
          <w:tcPr>
            <w:tcW w:w="2841" w:type="dxa"/>
            <w:shd w:val="clear" w:color="auto" w:fill="95B3D7" w:themeFill="accent1" w:themeFillTint="99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Subtraction</w:t>
            </w:r>
          </w:p>
        </w:tc>
      </w:tr>
      <w:tr w:rsidR="00ED5789" w:rsidRPr="007A64C1" w:rsidTr="00ED5789">
        <w:tc>
          <w:tcPr>
            <w:tcW w:w="2840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24</w:t>
            </w:r>
          </w:p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12</w:t>
            </w:r>
          </w:p>
        </w:tc>
        <w:tc>
          <w:tcPr>
            <w:tcW w:w="2841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</w:p>
        </w:tc>
        <w:tc>
          <w:tcPr>
            <w:tcW w:w="2841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</w:p>
        </w:tc>
      </w:tr>
      <w:tr w:rsidR="00ED5789" w:rsidRPr="007A64C1" w:rsidTr="00ED5789">
        <w:tc>
          <w:tcPr>
            <w:tcW w:w="2840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45</w:t>
            </w:r>
          </w:p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9</w:t>
            </w:r>
          </w:p>
        </w:tc>
        <w:tc>
          <w:tcPr>
            <w:tcW w:w="2841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</w:p>
        </w:tc>
        <w:tc>
          <w:tcPr>
            <w:tcW w:w="2841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</w:p>
        </w:tc>
      </w:tr>
      <w:tr w:rsidR="00ED5789" w:rsidRPr="007A64C1" w:rsidTr="00ED5789">
        <w:tc>
          <w:tcPr>
            <w:tcW w:w="2840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78</w:t>
            </w:r>
          </w:p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54</w:t>
            </w:r>
          </w:p>
        </w:tc>
        <w:tc>
          <w:tcPr>
            <w:tcW w:w="2841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</w:p>
        </w:tc>
        <w:tc>
          <w:tcPr>
            <w:tcW w:w="2841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</w:p>
        </w:tc>
      </w:tr>
      <w:tr w:rsidR="00ED5789" w:rsidRPr="007A64C1" w:rsidTr="00ED5789">
        <w:tc>
          <w:tcPr>
            <w:tcW w:w="2840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43</w:t>
            </w:r>
          </w:p>
          <w:p w:rsidR="00ED5789" w:rsidRPr="007A64C1" w:rsidRDefault="00ED5789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16</w:t>
            </w:r>
          </w:p>
        </w:tc>
        <w:tc>
          <w:tcPr>
            <w:tcW w:w="2841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</w:p>
        </w:tc>
        <w:tc>
          <w:tcPr>
            <w:tcW w:w="2841" w:type="dxa"/>
          </w:tcPr>
          <w:p w:rsidR="00ED5789" w:rsidRPr="007A64C1" w:rsidRDefault="00ED5789">
            <w:pPr>
              <w:rPr>
                <w:rFonts w:ascii="Century Gothic" w:hAnsi="Century Gothic"/>
              </w:rPr>
            </w:pPr>
          </w:p>
        </w:tc>
      </w:tr>
    </w:tbl>
    <w:p w:rsidR="00ED5789" w:rsidRPr="007A64C1" w:rsidRDefault="00ED5789">
      <w:pPr>
        <w:rPr>
          <w:rFonts w:ascii="Century Gothic" w:hAnsi="Century Gothic"/>
        </w:rPr>
      </w:pPr>
    </w:p>
    <w:p w:rsidR="007171D0" w:rsidRPr="007A64C1" w:rsidRDefault="007171D0" w:rsidP="007171D0">
      <w:pPr>
        <w:pStyle w:val="Heading2"/>
        <w:rPr>
          <w:rFonts w:ascii="Century Gothic" w:hAnsi="Century Gothic"/>
        </w:rPr>
      </w:pPr>
      <w:bookmarkStart w:id="4" w:name="_Toc342402231"/>
      <w:r w:rsidRPr="007A64C1">
        <w:rPr>
          <w:rFonts w:ascii="Century Gothic" w:hAnsi="Century Gothic"/>
        </w:rPr>
        <w:t>BCD</w:t>
      </w:r>
      <w:bookmarkEnd w:id="4"/>
    </w:p>
    <w:p w:rsidR="007171D0" w:rsidRPr="007A64C1" w:rsidRDefault="007171D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4C4A" w:rsidRPr="007A64C1" w:rsidTr="007A64C1">
        <w:tc>
          <w:tcPr>
            <w:tcW w:w="8522" w:type="dxa"/>
            <w:shd w:val="clear" w:color="auto" w:fill="95B3D7" w:themeFill="accent1" w:themeFillTint="99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What does BCD stand for?</w:t>
            </w:r>
          </w:p>
        </w:tc>
      </w:tr>
      <w:tr w:rsidR="00264C4A" w:rsidRPr="007A64C1" w:rsidTr="00264C4A">
        <w:tc>
          <w:tcPr>
            <w:tcW w:w="8522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  <w:tr w:rsidR="00264C4A" w:rsidRPr="007A64C1" w:rsidTr="007A64C1">
        <w:tc>
          <w:tcPr>
            <w:tcW w:w="8522" w:type="dxa"/>
            <w:shd w:val="clear" w:color="auto" w:fill="95B3D7" w:themeFill="accent1" w:themeFillTint="99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How is it used?</w:t>
            </w:r>
          </w:p>
        </w:tc>
      </w:tr>
      <w:tr w:rsidR="00264C4A" w:rsidRPr="007A64C1" w:rsidTr="00264C4A">
        <w:tc>
          <w:tcPr>
            <w:tcW w:w="8522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</w:tbl>
    <w:p w:rsidR="004B1EA8" w:rsidRPr="007A64C1" w:rsidRDefault="004B1EA8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64C4A" w:rsidRPr="007A64C1" w:rsidTr="007A64C1">
        <w:tc>
          <w:tcPr>
            <w:tcW w:w="8522" w:type="dxa"/>
            <w:gridSpan w:val="2"/>
            <w:shd w:val="clear" w:color="auto" w:fill="95B3D7" w:themeFill="accent1" w:themeFillTint="99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Work out the BCD Representations for the following numbers:</w:t>
            </w:r>
          </w:p>
        </w:tc>
      </w:tr>
      <w:tr w:rsidR="00264C4A" w:rsidRPr="007A64C1" w:rsidTr="00943156">
        <w:tc>
          <w:tcPr>
            <w:tcW w:w="4261" w:type="dxa"/>
            <w:vAlign w:val="bottom"/>
          </w:tcPr>
          <w:p w:rsidR="00264C4A" w:rsidRPr="007A64C1" w:rsidRDefault="00264C4A" w:rsidP="0076391C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1010</w:t>
            </w:r>
          </w:p>
        </w:tc>
        <w:tc>
          <w:tcPr>
            <w:tcW w:w="4261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  <w:tr w:rsidR="00264C4A" w:rsidRPr="007A64C1" w:rsidTr="00943156">
        <w:tc>
          <w:tcPr>
            <w:tcW w:w="4261" w:type="dxa"/>
            <w:vAlign w:val="bottom"/>
          </w:tcPr>
          <w:p w:rsidR="00264C4A" w:rsidRPr="007A64C1" w:rsidRDefault="00264C4A" w:rsidP="0076391C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101111</w:t>
            </w:r>
          </w:p>
        </w:tc>
        <w:tc>
          <w:tcPr>
            <w:tcW w:w="4261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  <w:tr w:rsidR="00264C4A" w:rsidRPr="007A64C1" w:rsidTr="00943156">
        <w:tc>
          <w:tcPr>
            <w:tcW w:w="4261" w:type="dxa"/>
            <w:vAlign w:val="bottom"/>
          </w:tcPr>
          <w:p w:rsidR="00264C4A" w:rsidRPr="007A64C1" w:rsidRDefault="00264C4A" w:rsidP="0076391C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1001100</w:t>
            </w:r>
          </w:p>
        </w:tc>
        <w:tc>
          <w:tcPr>
            <w:tcW w:w="4261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  <w:tr w:rsidR="00264C4A" w:rsidRPr="007A64C1" w:rsidTr="00943156">
        <w:tc>
          <w:tcPr>
            <w:tcW w:w="4261" w:type="dxa"/>
            <w:vAlign w:val="bottom"/>
          </w:tcPr>
          <w:p w:rsidR="00264C4A" w:rsidRPr="007A64C1" w:rsidRDefault="00264C4A" w:rsidP="0076391C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11011</w:t>
            </w:r>
          </w:p>
        </w:tc>
        <w:tc>
          <w:tcPr>
            <w:tcW w:w="4261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  <w:tr w:rsidR="00264C4A" w:rsidRPr="007A64C1" w:rsidTr="00943156">
        <w:tc>
          <w:tcPr>
            <w:tcW w:w="4261" w:type="dxa"/>
            <w:vAlign w:val="bottom"/>
          </w:tcPr>
          <w:p w:rsidR="00264C4A" w:rsidRPr="007A64C1" w:rsidRDefault="00264C4A" w:rsidP="0076391C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10001100</w:t>
            </w:r>
          </w:p>
        </w:tc>
        <w:tc>
          <w:tcPr>
            <w:tcW w:w="4261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  <w:tr w:rsidR="00264C4A" w:rsidRPr="007A64C1" w:rsidTr="00943156">
        <w:tc>
          <w:tcPr>
            <w:tcW w:w="4261" w:type="dxa"/>
            <w:vAlign w:val="bottom"/>
          </w:tcPr>
          <w:p w:rsidR="00264C4A" w:rsidRPr="007A64C1" w:rsidRDefault="00264C4A" w:rsidP="0076391C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27</w:t>
            </w:r>
          </w:p>
        </w:tc>
        <w:tc>
          <w:tcPr>
            <w:tcW w:w="4261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  <w:tr w:rsidR="00264C4A" w:rsidRPr="007A64C1" w:rsidTr="00943156">
        <w:tc>
          <w:tcPr>
            <w:tcW w:w="4261" w:type="dxa"/>
            <w:vAlign w:val="bottom"/>
          </w:tcPr>
          <w:p w:rsidR="00264C4A" w:rsidRPr="007A64C1" w:rsidRDefault="00264C4A" w:rsidP="0076391C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140</w:t>
            </w:r>
          </w:p>
        </w:tc>
        <w:tc>
          <w:tcPr>
            <w:tcW w:w="4261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  <w:tr w:rsidR="00264C4A" w:rsidRPr="007A64C1" w:rsidTr="00943156">
        <w:tc>
          <w:tcPr>
            <w:tcW w:w="4261" w:type="dxa"/>
            <w:vAlign w:val="bottom"/>
          </w:tcPr>
          <w:p w:rsidR="00264C4A" w:rsidRPr="007A64C1" w:rsidRDefault="00264C4A" w:rsidP="0076391C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99</w:t>
            </w:r>
          </w:p>
        </w:tc>
        <w:tc>
          <w:tcPr>
            <w:tcW w:w="4261" w:type="dxa"/>
          </w:tcPr>
          <w:p w:rsidR="00264C4A" w:rsidRPr="007A64C1" w:rsidRDefault="00264C4A">
            <w:pPr>
              <w:rPr>
                <w:rFonts w:ascii="Century Gothic" w:hAnsi="Century Gothic"/>
              </w:rPr>
            </w:pPr>
          </w:p>
        </w:tc>
      </w:tr>
    </w:tbl>
    <w:p w:rsidR="00264C4A" w:rsidRPr="007A64C1" w:rsidRDefault="00264C4A">
      <w:pPr>
        <w:rPr>
          <w:rFonts w:ascii="Century Gothic" w:hAnsi="Century Gothic"/>
        </w:rPr>
      </w:pPr>
    </w:p>
    <w:p w:rsidR="007A64C1" w:rsidRDefault="007A64C1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bookmarkStart w:id="5" w:name="_Toc342402232"/>
      <w:r>
        <w:rPr>
          <w:rFonts w:ascii="Century Gothic" w:hAnsi="Century Gothic"/>
        </w:rPr>
        <w:br w:type="page"/>
      </w:r>
    </w:p>
    <w:p w:rsidR="007171D0" w:rsidRPr="007A64C1" w:rsidRDefault="007171D0" w:rsidP="007171D0">
      <w:pPr>
        <w:pStyle w:val="Heading2"/>
        <w:rPr>
          <w:rFonts w:ascii="Century Gothic" w:hAnsi="Century Gothic"/>
        </w:rPr>
      </w:pPr>
      <w:r w:rsidRPr="007A64C1">
        <w:rPr>
          <w:rFonts w:ascii="Century Gothic" w:hAnsi="Century Gothic"/>
        </w:rPr>
        <w:lastRenderedPageBreak/>
        <w:t>Sign and Magnitude</w:t>
      </w:r>
      <w:bookmarkEnd w:id="5"/>
    </w:p>
    <w:p w:rsidR="004B1EA8" w:rsidRPr="007A64C1" w:rsidRDefault="004B1EA8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71D0" w:rsidRPr="007A64C1" w:rsidTr="007A64C1">
        <w:tc>
          <w:tcPr>
            <w:tcW w:w="8522" w:type="dxa"/>
            <w:gridSpan w:val="2"/>
            <w:shd w:val="clear" w:color="auto" w:fill="95B3D7" w:themeFill="accent1" w:themeFillTint="99"/>
          </w:tcPr>
          <w:p w:rsidR="007171D0" w:rsidRPr="007A64C1" w:rsidRDefault="007171D0" w:rsidP="007171D0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Sign and Magnitude – How is it used?</w:t>
            </w:r>
          </w:p>
          <w:p w:rsidR="007171D0" w:rsidRPr="007A64C1" w:rsidRDefault="007171D0">
            <w:pPr>
              <w:rPr>
                <w:rFonts w:ascii="Century Gothic" w:hAnsi="Century Gothic"/>
              </w:rPr>
            </w:pPr>
          </w:p>
        </w:tc>
      </w:tr>
      <w:tr w:rsidR="007171D0" w:rsidRPr="007A64C1" w:rsidTr="007171D0">
        <w:tc>
          <w:tcPr>
            <w:tcW w:w="8522" w:type="dxa"/>
            <w:gridSpan w:val="2"/>
          </w:tcPr>
          <w:p w:rsidR="007171D0" w:rsidRPr="007A64C1" w:rsidRDefault="007171D0">
            <w:pPr>
              <w:rPr>
                <w:rFonts w:ascii="Century Gothic" w:hAnsi="Century Gothic"/>
              </w:rPr>
            </w:pPr>
          </w:p>
        </w:tc>
      </w:tr>
      <w:tr w:rsidR="007171D0" w:rsidRPr="007A64C1" w:rsidTr="007A64C1">
        <w:tc>
          <w:tcPr>
            <w:tcW w:w="8522" w:type="dxa"/>
            <w:gridSpan w:val="2"/>
            <w:shd w:val="clear" w:color="auto" w:fill="95B3D7" w:themeFill="accent1" w:themeFillTint="99"/>
          </w:tcPr>
          <w:p w:rsidR="007171D0" w:rsidRPr="007A64C1" w:rsidRDefault="007171D0" w:rsidP="007171D0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What are the disadvantages of sign and magnitude?</w:t>
            </w:r>
          </w:p>
          <w:p w:rsidR="007171D0" w:rsidRPr="007A64C1" w:rsidRDefault="007171D0">
            <w:pPr>
              <w:rPr>
                <w:rFonts w:ascii="Century Gothic" w:hAnsi="Century Gothic"/>
              </w:rPr>
            </w:pPr>
          </w:p>
        </w:tc>
      </w:tr>
      <w:tr w:rsidR="007171D0" w:rsidRPr="007A64C1" w:rsidTr="007171D0">
        <w:tc>
          <w:tcPr>
            <w:tcW w:w="8522" w:type="dxa"/>
            <w:gridSpan w:val="2"/>
          </w:tcPr>
          <w:p w:rsidR="007171D0" w:rsidRPr="007A64C1" w:rsidRDefault="007171D0">
            <w:pPr>
              <w:rPr>
                <w:rFonts w:ascii="Century Gothic" w:hAnsi="Century Gothic"/>
              </w:rPr>
            </w:pPr>
          </w:p>
        </w:tc>
      </w:tr>
      <w:tr w:rsidR="007171D0" w:rsidRPr="007A64C1" w:rsidTr="007A64C1">
        <w:tc>
          <w:tcPr>
            <w:tcW w:w="8522" w:type="dxa"/>
            <w:gridSpan w:val="2"/>
            <w:shd w:val="clear" w:color="auto" w:fill="95B3D7" w:themeFill="accent1" w:themeFillTint="99"/>
          </w:tcPr>
          <w:p w:rsidR="007171D0" w:rsidRPr="007A64C1" w:rsidRDefault="007171D0" w:rsidP="007171D0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Work out the sign and magnitude for the following numbers</w:t>
            </w:r>
          </w:p>
          <w:p w:rsidR="007171D0" w:rsidRPr="007A64C1" w:rsidRDefault="007171D0">
            <w:pPr>
              <w:rPr>
                <w:rFonts w:ascii="Century Gothic" w:hAnsi="Century Gothic"/>
              </w:rPr>
            </w:pPr>
          </w:p>
        </w:tc>
      </w:tr>
      <w:tr w:rsidR="007171D0" w:rsidRPr="007A64C1" w:rsidTr="003B6EDA">
        <w:tc>
          <w:tcPr>
            <w:tcW w:w="4261" w:type="dxa"/>
            <w:vAlign w:val="bottom"/>
          </w:tcPr>
          <w:p w:rsidR="007171D0" w:rsidRPr="007A64C1" w:rsidRDefault="00A473F3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-</w:t>
            </w:r>
            <w:r w:rsidR="007171D0"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27</w:t>
            </w:r>
          </w:p>
        </w:tc>
        <w:tc>
          <w:tcPr>
            <w:tcW w:w="4261" w:type="dxa"/>
            <w:vAlign w:val="bottom"/>
          </w:tcPr>
          <w:p w:rsidR="007171D0" w:rsidRPr="007A64C1" w:rsidRDefault="007171D0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</w:tr>
      <w:tr w:rsidR="007171D0" w:rsidRPr="007A64C1" w:rsidTr="003B6EDA">
        <w:tc>
          <w:tcPr>
            <w:tcW w:w="4261" w:type="dxa"/>
            <w:vAlign w:val="bottom"/>
          </w:tcPr>
          <w:p w:rsidR="007171D0" w:rsidRPr="007A64C1" w:rsidRDefault="007171D0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140</w:t>
            </w:r>
          </w:p>
        </w:tc>
        <w:tc>
          <w:tcPr>
            <w:tcW w:w="4261" w:type="dxa"/>
            <w:vAlign w:val="bottom"/>
          </w:tcPr>
          <w:p w:rsidR="007171D0" w:rsidRPr="007A64C1" w:rsidRDefault="007171D0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</w:tr>
      <w:tr w:rsidR="007171D0" w:rsidRPr="007A64C1" w:rsidTr="003B6EDA">
        <w:tc>
          <w:tcPr>
            <w:tcW w:w="4261" w:type="dxa"/>
            <w:vAlign w:val="bottom"/>
          </w:tcPr>
          <w:p w:rsidR="007171D0" w:rsidRPr="007A64C1" w:rsidRDefault="00A473F3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-</w:t>
            </w:r>
            <w:r w:rsidR="007171D0"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99</w:t>
            </w:r>
          </w:p>
        </w:tc>
        <w:tc>
          <w:tcPr>
            <w:tcW w:w="4261" w:type="dxa"/>
            <w:vAlign w:val="bottom"/>
          </w:tcPr>
          <w:p w:rsidR="007171D0" w:rsidRPr="007A64C1" w:rsidRDefault="007171D0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</w:tr>
      <w:tr w:rsidR="00A473F3" w:rsidRPr="007A64C1" w:rsidTr="003B6EDA">
        <w:tc>
          <w:tcPr>
            <w:tcW w:w="4261" w:type="dxa"/>
            <w:vAlign w:val="bottom"/>
          </w:tcPr>
          <w:p w:rsidR="00A473F3" w:rsidRPr="007A64C1" w:rsidRDefault="00A473F3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46</w:t>
            </w:r>
          </w:p>
        </w:tc>
        <w:tc>
          <w:tcPr>
            <w:tcW w:w="4261" w:type="dxa"/>
            <w:vAlign w:val="bottom"/>
          </w:tcPr>
          <w:p w:rsidR="00A473F3" w:rsidRPr="007A64C1" w:rsidRDefault="00A473F3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</w:tr>
    </w:tbl>
    <w:p w:rsidR="00264C4A" w:rsidRPr="007A64C1" w:rsidRDefault="00264C4A">
      <w:pPr>
        <w:rPr>
          <w:rFonts w:ascii="Century Gothic" w:hAnsi="Century Gothic"/>
        </w:rPr>
      </w:pPr>
    </w:p>
    <w:p w:rsidR="00264C4A" w:rsidRPr="007A64C1" w:rsidRDefault="00264C4A">
      <w:pPr>
        <w:rPr>
          <w:rFonts w:ascii="Century Gothic" w:hAnsi="Century Gothic"/>
        </w:rPr>
      </w:pPr>
    </w:p>
    <w:p w:rsidR="00264C4A" w:rsidRPr="007A64C1" w:rsidRDefault="007171D0" w:rsidP="007171D0">
      <w:pPr>
        <w:pStyle w:val="Heading2"/>
        <w:rPr>
          <w:rFonts w:ascii="Century Gothic" w:hAnsi="Century Gothic"/>
        </w:rPr>
      </w:pPr>
      <w:bookmarkStart w:id="6" w:name="_Toc342402233"/>
      <w:r w:rsidRPr="007A64C1">
        <w:rPr>
          <w:rFonts w:ascii="Century Gothic" w:hAnsi="Century Gothic"/>
        </w:rPr>
        <w:t>2’s Compliment</w:t>
      </w:r>
      <w:bookmarkEnd w:id="6"/>
    </w:p>
    <w:p w:rsidR="00264C4A" w:rsidRPr="007A64C1" w:rsidRDefault="00264C4A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71D0" w:rsidRPr="007A64C1" w:rsidTr="007A64C1">
        <w:tc>
          <w:tcPr>
            <w:tcW w:w="8522" w:type="dxa"/>
            <w:gridSpan w:val="2"/>
            <w:shd w:val="clear" w:color="auto" w:fill="95B3D7" w:themeFill="accent1" w:themeFillTint="99"/>
          </w:tcPr>
          <w:p w:rsidR="007171D0" w:rsidRPr="007A64C1" w:rsidRDefault="007171D0" w:rsidP="007171D0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 xml:space="preserve">What </w:t>
            </w:r>
            <w:proofErr w:type="gramStart"/>
            <w:r w:rsidRPr="007A64C1">
              <w:rPr>
                <w:rFonts w:ascii="Century Gothic" w:hAnsi="Century Gothic"/>
              </w:rPr>
              <w:t>is</w:t>
            </w:r>
            <w:proofErr w:type="gramEnd"/>
            <w:r w:rsidRPr="007A64C1">
              <w:rPr>
                <w:rFonts w:ascii="Century Gothic" w:hAnsi="Century Gothic"/>
              </w:rPr>
              <w:t xml:space="preserve"> 2’s Compliment?</w:t>
            </w:r>
          </w:p>
          <w:p w:rsidR="007171D0" w:rsidRPr="007A64C1" w:rsidRDefault="007171D0">
            <w:pPr>
              <w:rPr>
                <w:rFonts w:ascii="Century Gothic" w:hAnsi="Century Gothic"/>
              </w:rPr>
            </w:pPr>
          </w:p>
        </w:tc>
      </w:tr>
      <w:tr w:rsidR="007171D0" w:rsidRPr="007A64C1" w:rsidTr="007171D0">
        <w:tc>
          <w:tcPr>
            <w:tcW w:w="8522" w:type="dxa"/>
            <w:gridSpan w:val="2"/>
          </w:tcPr>
          <w:p w:rsidR="007171D0" w:rsidRPr="007A64C1" w:rsidRDefault="007171D0">
            <w:pPr>
              <w:rPr>
                <w:rFonts w:ascii="Century Gothic" w:hAnsi="Century Gothic"/>
              </w:rPr>
            </w:pPr>
          </w:p>
        </w:tc>
      </w:tr>
      <w:tr w:rsidR="007171D0" w:rsidRPr="007A64C1" w:rsidTr="007A64C1">
        <w:tc>
          <w:tcPr>
            <w:tcW w:w="8522" w:type="dxa"/>
            <w:gridSpan w:val="2"/>
            <w:shd w:val="clear" w:color="auto" w:fill="95B3D7" w:themeFill="accent1" w:themeFillTint="99"/>
          </w:tcPr>
          <w:p w:rsidR="007171D0" w:rsidRPr="007A64C1" w:rsidRDefault="007171D0" w:rsidP="007171D0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How is it used?</w:t>
            </w:r>
          </w:p>
          <w:p w:rsidR="007171D0" w:rsidRPr="007A64C1" w:rsidRDefault="007171D0">
            <w:pPr>
              <w:rPr>
                <w:rFonts w:ascii="Century Gothic" w:hAnsi="Century Gothic"/>
              </w:rPr>
            </w:pPr>
          </w:p>
        </w:tc>
      </w:tr>
      <w:tr w:rsidR="007171D0" w:rsidRPr="007A64C1" w:rsidTr="007171D0">
        <w:tc>
          <w:tcPr>
            <w:tcW w:w="8522" w:type="dxa"/>
            <w:gridSpan w:val="2"/>
          </w:tcPr>
          <w:p w:rsidR="007171D0" w:rsidRPr="007A64C1" w:rsidRDefault="007171D0">
            <w:pPr>
              <w:rPr>
                <w:rFonts w:ascii="Century Gothic" w:hAnsi="Century Gothic"/>
              </w:rPr>
            </w:pPr>
          </w:p>
        </w:tc>
      </w:tr>
      <w:tr w:rsidR="007171D0" w:rsidRPr="007A64C1" w:rsidTr="007A64C1">
        <w:tc>
          <w:tcPr>
            <w:tcW w:w="8522" w:type="dxa"/>
            <w:gridSpan w:val="2"/>
            <w:shd w:val="clear" w:color="auto" w:fill="95B3D7" w:themeFill="accent1" w:themeFillTint="99"/>
          </w:tcPr>
          <w:p w:rsidR="007171D0" w:rsidRPr="007A64C1" w:rsidRDefault="007171D0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Work out the 2’s Compliment for the following numbers</w:t>
            </w:r>
          </w:p>
        </w:tc>
      </w:tr>
      <w:tr w:rsidR="007171D0" w:rsidRPr="007A64C1" w:rsidTr="007277BE">
        <w:tc>
          <w:tcPr>
            <w:tcW w:w="4261" w:type="dxa"/>
            <w:vAlign w:val="bottom"/>
          </w:tcPr>
          <w:p w:rsidR="007171D0" w:rsidRPr="007A64C1" w:rsidRDefault="00A473F3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-</w:t>
            </w:r>
            <w:r w:rsidR="007171D0"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27</w:t>
            </w:r>
          </w:p>
        </w:tc>
        <w:tc>
          <w:tcPr>
            <w:tcW w:w="4261" w:type="dxa"/>
            <w:vAlign w:val="bottom"/>
          </w:tcPr>
          <w:p w:rsidR="007171D0" w:rsidRPr="007A64C1" w:rsidRDefault="007171D0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</w:tr>
      <w:tr w:rsidR="007171D0" w:rsidRPr="007A64C1" w:rsidTr="004A7484">
        <w:tc>
          <w:tcPr>
            <w:tcW w:w="4261" w:type="dxa"/>
            <w:vAlign w:val="bottom"/>
          </w:tcPr>
          <w:p w:rsidR="007171D0" w:rsidRPr="007A64C1" w:rsidRDefault="007171D0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140</w:t>
            </w:r>
          </w:p>
        </w:tc>
        <w:tc>
          <w:tcPr>
            <w:tcW w:w="4261" w:type="dxa"/>
            <w:vAlign w:val="bottom"/>
          </w:tcPr>
          <w:p w:rsidR="007171D0" w:rsidRPr="007A64C1" w:rsidRDefault="007171D0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</w:tr>
      <w:tr w:rsidR="007171D0" w:rsidRPr="007A64C1" w:rsidTr="008B4ECF">
        <w:tc>
          <w:tcPr>
            <w:tcW w:w="4261" w:type="dxa"/>
            <w:vAlign w:val="bottom"/>
          </w:tcPr>
          <w:p w:rsidR="007171D0" w:rsidRPr="007A64C1" w:rsidRDefault="00A473F3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-</w:t>
            </w:r>
            <w:r w:rsidR="007171D0"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99</w:t>
            </w:r>
          </w:p>
        </w:tc>
        <w:tc>
          <w:tcPr>
            <w:tcW w:w="4261" w:type="dxa"/>
            <w:vAlign w:val="bottom"/>
          </w:tcPr>
          <w:p w:rsidR="007171D0" w:rsidRPr="007A64C1" w:rsidRDefault="007171D0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</w:tr>
      <w:tr w:rsidR="00A473F3" w:rsidRPr="007A64C1" w:rsidTr="008B4ECF">
        <w:tc>
          <w:tcPr>
            <w:tcW w:w="4261" w:type="dxa"/>
            <w:vAlign w:val="bottom"/>
          </w:tcPr>
          <w:p w:rsidR="00A473F3" w:rsidRPr="007A64C1" w:rsidRDefault="00A473F3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  <w:r w:rsidRPr="007A64C1">
              <w:rPr>
                <w:rFonts w:ascii="Century Gothic" w:hAnsi="Century Gothic" w:cs="Calibri"/>
                <w:color w:val="000000"/>
                <w:sz w:val="32"/>
                <w:szCs w:val="32"/>
              </w:rPr>
              <w:t>46</w:t>
            </w:r>
          </w:p>
        </w:tc>
        <w:tc>
          <w:tcPr>
            <w:tcW w:w="4261" w:type="dxa"/>
            <w:vAlign w:val="bottom"/>
          </w:tcPr>
          <w:p w:rsidR="00A473F3" w:rsidRPr="007A64C1" w:rsidRDefault="00A473F3" w:rsidP="003B6EDA">
            <w:pPr>
              <w:jc w:val="center"/>
              <w:rPr>
                <w:rFonts w:ascii="Century Gothic" w:hAnsi="Century Gothic" w:cs="Calibri"/>
                <w:color w:val="000000"/>
                <w:sz w:val="32"/>
                <w:szCs w:val="32"/>
              </w:rPr>
            </w:pPr>
          </w:p>
        </w:tc>
      </w:tr>
    </w:tbl>
    <w:p w:rsidR="007171D0" w:rsidRPr="007A64C1" w:rsidRDefault="007171D0">
      <w:pPr>
        <w:rPr>
          <w:rFonts w:ascii="Century Gothic" w:hAnsi="Century Gothic"/>
        </w:rPr>
      </w:pPr>
    </w:p>
    <w:p w:rsidR="007A64C1" w:rsidRDefault="007A64C1">
      <w:pPr>
        <w:rPr>
          <w:rFonts w:ascii="Century Gothic" w:eastAsiaTheme="majorEastAsia" w:hAnsi="Century Gothic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entury Gothic" w:hAnsi="Century Gothic"/>
        </w:rPr>
        <w:br w:type="page"/>
      </w:r>
    </w:p>
    <w:p w:rsidR="00264C4A" w:rsidRPr="007A64C1" w:rsidRDefault="0031386A" w:rsidP="007D447D">
      <w:pPr>
        <w:pStyle w:val="Heading1"/>
        <w:rPr>
          <w:rFonts w:ascii="Century Gothic" w:hAnsi="Century Gothic"/>
        </w:rPr>
      </w:pPr>
      <w:r w:rsidRPr="007A64C1">
        <w:rPr>
          <w:rFonts w:ascii="Century Gothic" w:hAnsi="Century Gothic"/>
        </w:rPr>
        <w:lastRenderedPageBreak/>
        <w:t>Fixed Point Binary</w:t>
      </w:r>
    </w:p>
    <w:p w:rsidR="0031386A" w:rsidRPr="007A64C1" w:rsidRDefault="0031386A">
      <w:pPr>
        <w:rPr>
          <w:rFonts w:ascii="Century Gothic" w:hAnsi="Century Gothic"/>
        </w:rPr>
      </w:pPr>
    </w:p>
    <w:p w:rsidR="0031386A" w:rsidRPr="007A64C1" w:rsidRDefault="0031386A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So at the moment we’ve only dealt with whole numbers, now, this can become pretty easy after a while, so what about fixed point?</w:t>
      </w:r>
    </w:p>
    <w:p w:rsidR="0031386A" w:rsidRPr="007A64C1" w:rsidRDefault="0031386A">
      <w:pPr>
        <w:rPr>
          <w:rFonts w:ascii="Century Gothic" w:hAnsi="Century Gothic"/>
        </w:rPr>
      </w:pPr>
    </w:p>
    <w:p w:rsidR="0031386A" w:rsidRPr="007A64C1" w:rsidRDefault="0031386A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Fixed point in binary is still has the point as in decimal, but now we have 1’s and 0’s to deal with:</w:t>
      </w:r>
    </w:p>
    <w:p w:rsidR="0031386A" w:rsidRPr="007A64C1" w:rsidRDefault="0031386A">
      <w:pPr>
        <w:rPr>
          <w:rFonts w:ascii="Century Gothic" w:hAnsi="Century Gothic"/>
        </w:rPr>
      </w:pPr>
    </w:p>
    <w:p w:rsidR="0031386A" w:rsidRPr="007A64C1" w:rsidRDefault="0031386A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1010.1010</w:t>
      </w:r>
    </w:p>
    <w:p w:rsidR="0031386A" w:rsidRPr="007A64C1" w:rsidRDefault="0031386A">
      <w:pPr>
        <w:rPr>
          <w:rFonts w:ascii="Century Gothic" w:hAnsi="Century Gothic"/>
        </w:rPr>
      </w:pPr>
    </w:p>
    <w:p w:rsidR="0031386A" w:rsidRPr="007A64C1" w:rsidRDefault="0031386A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 xml:space="preserve">The stuff before the decimal point is </w:t>
      </w:r>
      <w:proofErr w:type="gramStart"/>
      <w:r w:rsidRPr="007A64C1">
        <w:rPr>
          <w:rFonts w:ascii="Century Gothic" w:hAnsi="Century Gothic"/>
        </w:rPr>
        <w:t>easy,</w:t>
      </w:r>
      <w:proofErr w:type="gramEnd"/>
      <w:r w:rsidRPr="007A64C1">
        <w:rPr>
          <w:rFonts w:ascii="Century Gothic" w:hAnsi="Century Gothic"/>
        </w:rPr>
        <w:t xml:space="preserve"> it’s 10, but what about the numbering system after the decimal point?</w:t>
      </w:r>
    </w:p>
    <w:p w:rsidR="0031386A" w:rsidRPr="007A64C1" w:rsidRDefault="0031386A">
      <w:pPr>
        <w:rPr>
          <w:rFonts w:ascii="Century Gothic" w:hAnsi="Century Gothic"/>
        </w:rPr>
      </w:pPr>
    </w:p>
    <w:p w:rsidR="0031386A" w:rsidRPr="007A64C1" w:rsidRDefault="0031386A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Note down below the numbering system after the decimal point</w:t>
      </w:r>
    </w:p>
    <w:p w:rsidR="0031386A" w:rsidRPr="007A64C1" w:rsidRDefault="0031386A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386A" w:rsidRPr="007A64C1" w:rsidTr="0031386A">
        <w:tc>
          <w:tcPr>
            <w:tcW w:w="2130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</w:p>
        </w:tc>
        <w:tc>
          <w:tcPr>
            <w:tcW w:w="2130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</w:p>
        </w:tc>
        <w:tc>
          <w:tcPr>
            <w:tcW w:w="2131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</w:p>
        </w:tc>
        <w:tc>
          <w:tcPr>
            <w:tcW w:w="2131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</w:p>
        </w:tc>
      </w:tr>
      <w:tr w:rsidR="0031386A" w:rsidRPr="007A64C1" w:rsidTr="0031386A">
        <w:tc>
          <w:tcPr>
            <w:tcW w:w="2130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</w:p>
        </w:tc>
        <w:tc>
          <w:tcPr>
            <w:tcW w:w="2130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</w:p>
        </w:tc>
        <w:tc>
          <w:tcPr>
            <w:tcW w:w="2131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</w:p>
        </w:tc>
        <w:tc>
          <w:tcPr>
            <w:tcW w:w="2131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</w:p>
        </w:tc>
      </w:tr>
      <w:tr w:rsidR="0031386A" w:rsidRPr="007A64C1" w:rsidTr="0031386A">
        <w:tc>
          <w:tcPr>
            <w:tcW w:w="2130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1</w:t>
            </w:r>
          </w:p>
        </w:tc>
        <w:tc>
          <w:tcPr>
            <w:tcW w:w="2130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0</w:t>
            </w:r>
          </w:p>
        </w:tc>
        <w:tc>
          <w:tcPr>
            <w:tcW w:w="2131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1</w:t>
            </w:r>
          </w:p>
        </w:tc>
        <w:tc>
          <w:tcPr>
            <w:tcW w:w="2131" w:type="dxa"/>
          </w:tcPr>
          <w:p w:rsidR="0031386A" w:rsidRPr="007A64C1" w:rsidRDefault="0031386A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0</w:t>
            </w:r>
          </w:p>
        </w:tc>
      </w:tr>
    </w:tbl>
    <w:p w:rsidR="0031386A" w:rsidRPr="007A64C1" w:rsidRDefault="0031386A">
      <w:pPr>
        <w:rPr>
          <w:rFonts w:ascii="Century Gothic" w:hAnsi="Century Gothic"/>
        </w:rPr>
      </w:pPr>
    </w:p>
    <w:p w:rsidR="0031386A" w:rsidRPr="007A64C1" w:rsidRDefault="007D447D" w:rsidP="007D447D">
      <w:pPr>
        <w:pStyle w:val="Heading2"/>
        <w:rPr>
          <w:rFonts w:ascii="Century Gothic" w:hAnsi="Century Gothic"/>
        </w:rPr>
      </w:pPr>
      <w:r w:rsidRPr="007A64C1">
        <w:rPr>
          <w:rFonts w:ascii="Century Gothic" w:hAnsi="Century Gothic"/>
        </w:rPr>
        <w:t>Examples</w:t>
      </w:r>
    </w:p>
    <w:p w:rsidR="007D447D" w:rsidRPr="007A64C1" w:rsidRDefault="007D447D">
      <w:pPr>
        <w:rPr>
          <w:rFonts w:ascii="Century Gothic" w:hAnsi="Century Gothic"/>
        </w:rPr>
      </w:pPr>
    </w:p>
    <w:p w:rsidR="0031386A" w:rsidRPr="007A64C1" w:rsidRDefault="0031386A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 xml:space="preserve">Work out the following in fixed point </w:t>
      </w:r>
      <w:r w:rsidR="007D447D" w:rsidRPr="007A64C1">
        <w:rPr>
          <w:rFonts w:ascii="Century Gothic" w:hAnsi="Century Gothic"/>
        </w:rPr>
        <w:t>representations: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D447D" w:rsidRPr="007A64C1" w:rsidTr="00A92BDE">
        <w:tc>
          <w:tcPr>
            <w:tcW w:w="4261" w:type="dxa"/>
            <w:shd w:val="clear" w:color="auto" w:fill="95B3D7" w:themeFill="accent1" w:themeFillTint="99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Number</w:t>
            </w:r>
          </w:p>
        </w:tc>
        <w:tc>
          <w:tcPr>
            <w:tcW w:w="4261" w:type="dxa"/>
            <w:shd w:val="clear" w:color="auto" w:fill="95B3D7" w:themeFill="accent1" w:themeFillTint="99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Representation</w:t>
            </w:r>
          </w:p>
        </w:tc>
      </w:tr>
      <w:tr w:rsidR="007D447D" w:rsidRPr="007A64C1" w:rsidTr="007D447D">
        <w:tc>
          <w:tcPr>
            <w:tcW w:w="4261" w:type="dxa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1101.1101</w:t>
            </w:r>
          </w:p>
        </w:tc>
        <w:tc>
          <w:tcPr>
            <w:tcW w:w="4261" w:type="dxa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</w:p>
        </w:tc>
      </w:tr>
      <w:tr w:rsidR="007D447D" w:rsidRPr="007A64C1" w:rsidTr="007D447D">
        <w:tc>
          <w:tcPr>
            <w:tcW w:w="4261" w:type="dxa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3.0625</w:t>
            </w:r>
          </w:p>
        </w:tc>
        <w:tc>
          <w:tcPr>
            <w:tcW w:w="4261" w:type="dxa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</w:p>
        </w:tc>
      </w:tr>
      <w:tr w:rsidR="007D447D" w:rsidRPr="007A64C1" w:rsidTr="007D447D">
        <w:tc>
          <w:tcPr>
            <w:tcW w:w="4261" w:type="dxa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9.6875</w:t>
            </w:r>
          </w:p>
        </w:tc>
        <w:tc>
          <w:tcPr>
            <w:tcW w:w="4261" w:type="dxa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</w:p>
        </w:tc>
      </w:tr>
      <w:tr w:rsidR="007D447D" w:rsidRPr="007A64C1" w:rsidTr="007D447D">
        <w:tc>
          <w:tcPr>
            <w:tcW w:w="4261" w:type="dxa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1110.0111</w:t>
            </w:r>
          </w:p>
        </w:tc>
        <w:tc>
          <w:tcPr>
            <w:tcW w:w="4261" w:type="dxa"/>
          </w:tcPr>
          <w:p w:rsidR="007D447D" w:rsidRPr="007A64C1" w:rsidRDefault="007D447D">
            <w:pPr>
              <w:rPr>
                <w:rFonts w:ascii="Century Gothic" w:hAnsi="Century Gothic"/>
              </w:rPr>
            </w:pPr>
          </w:p>
        </w:tc>
      </w:tr>
    </w:tbl>
    <w:p w:rsidR="007D447D" w:rsidRPr="007A64C1" w:rsidRDefault="007D447D">
      <w:pPr>
        <w:rPr>
          <w:rFonts w:ascii="Century Gothic" w:hAnsi="Century Gothic"/>
        </w:rPr>
      </w:pPr>
    </w:p>
    <w:p w:rsidR="00264C4A" w:rsidRPr="007A64C1" w:rsidRDefault="00264C4A" w:rsidP="007171D0">
      <w:pPr>
        <w:pStyle w:val="Heading1"/>
        <w:rPr>
          <w:rFonts w:ascii="Century Gothic" w:hAnsi="Century Gothic"/>
        </w:rPr>
      </w:pPr>
      <w:bookmarkStart w:id="7" w:name="_Toc342402234"/>
      <w:r w:rsidRPr="007A64C1">
        <w:rPr>
          <w:rFonts w:ascii="Century Gothic" w:hAnsi="Century Gothic"/>
        </w:rPr>
        <w:t>Floating Point Representation</w:t>
      </w:r>
      <w:bookmarkEnd w:id="7"/>
    </w:p>
    <w:p w:rsidR="007171D0" w:rsidRPr="007A64C1" w:rsidRDefault="007171D0" w:rsidP="007171D0">
      <w:pPr>
        <w:rPr>
          <w:rFonts w:ascii="Century Gothic" w:hAnsi="Century Gothic"/>
        </w:rPr>
      </w:pPr>
    </w:p>
    <w:p w:rsidR="007171D0" w:rsidRPr="007A64C1" w:rsidRDefault="007171D0" w:rsidP="007171D0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Before this point we have dealt with whole numbers, Positive and negative, yes, but floating point, no. This can be a problem as if we are ever doing a computer program which handles money, at some point you are going to have to write some code that deals with the dreaded 99p!</w:t>
      </w:r>
    </w:p>
    <w:p w:rsidR="007171D0" w:rsidRPr="007A64C1" w:rsidRDefault="007171D0" w:rsidP="007171D0">
      <w:pPr>
        <w:rPr>
          <w:rFonts w:ascii="Century Gothic" w:hAnsi="Century Gothic"/>
        </w:rPr>
      </w:pPr>
    </w:p>
    <w:p w:rsidR="00EB5BB6" w:rsidRPr="007A64C1" w:rsidRDefault="00EB5BB6" w:rsidP="00EB5BB6">
      <w:pPr>
        <w:pStyle w:val="Heading2"/>
        <w:rPr>
          <w:rFonts w:ascii="Century Gothic" w:hAnsi="Century Gothic"/>
        </w:rPr>
      </w:pPr>
      <w:r w:rsidRPr="007A64C1">
        <w:rPr>
          <w:rFonts w:ascii="Century Gothic" w:hAnsi="Century Gothic"/>
        </w:rPr>
        <w:t>Conversion of Floating Point Numbers</w:t>
      </w:r>
    </w:p>
    <w:p w:rsidR="00EB5BB6" w:rsidRPr="007A64C1" w:rsidRDefault="00EB5BB6" w:rsidP="007171D0">
      <w:pPr>
        <w:rPr>
          <w:rFonts w:ascii="Century Gothic" w:hAnsi="Century Gothic"/>
        </w:rPr>
      </w:pPr>
    </w:p>
    <w:p w:rsidR="007171D0" w:rsidRPr="007A64C1" w:rsidRDefault="007171D0" w:rsidP="007171D0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Floating point repre</w:t>
      </w:r>
      <w:r w:rsidR="00A473F3" w:rsidRPr="007A64C1">
        <w:rPr>
          <w:rFonts w:ascii="Century Gothic" w:hAnsi="Century Gothic"/>
        </w:rPr>
        <w:t>sentation needs to use the 2’s compliment notation, meaning that the furthermost digit represents positive/negative numbers,</w:t>
      </w:r>
    </w:p>
    <w:p w:rsidR="00A473F3" w:rsidRPr="007A64C1" w:rsidRDefault="00A473F3" w:rsidP="007171D0">
      <w:pPr>
        <w:rPr>
          <w:rFonts w:ascii="Century Gothic" w:hAnsi="Century Gothic"/>
        </w:rPr>
      </w:pPr>
    </w:p>
    <w:p w:rsidR="00A473F3" w:rsidRPr="007A64C1" w:rsidRDefault="00A473F3" w:rsidP="007171D0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 xml:space="preserve">How is data represented in Floating </w:t>
      </w:r>
      <w:proofErr w:type="gramStart"/>
      <w:r w:rsidRPr="007A64C1">
        <w:rPr>
          <w:rFonts w:ascii="Century Gothic" w:hAnsi="Century Gothic"/>
        </w:rPr>
        <w:t>Point</w:t>
      </w:r>
      <w:proofErr w:type="gramEnd"/>
    </w:p>
    <w:p w:rsidR="00A473F3" w:rsidRPr="007A64C1" w:rsidRDefault="00A473F3" w:rsidP="007171D0">
      <w:pPr>
        <w:rPr>
          <w:rFonts w:ascii="Century Gothic" w:hAnsi="Century Gothic"/>
        </w:rPr>
      </w:pPr>
    </w:p>
    <w:p w:rsidR="00A473F3" w:rsidRPr="007A64C1" w:rsidRDefault="00A473F3" w:rsidP="007171D0">
      <w:pPr>
        <w:rPr>
          <w:rFonts w:ascii="Century Gothic" w:hAnsi="Century Gothic"/>
        </w:rPr>
      </w:pPr>
      <w:r w:rsidRPr="007A64C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D84E1" wp14:editId="330F61C3">
                <wp:simplePos x="0" y="0"/>
                <wp:positionH relativeFrom="column">
                  <wp:posOffset>425450</wp:posOffset>
                </wp:positionH>
                <wp:positionV relativeFrom="paragraph">
                  <wp:posOffset>60325</wp:posOffset>
                </wp:positionV>
                <wp:extent cx="939800" cy="298450"/>
                <wp:effectExtent l="0" t="0" r="1270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3F3" w:rsidRDefault="00A473F3" w:rsidP="00A473F3">
                            <w:pPr>
                              <w:jc w:val="center"/>
                            </w:pPr>
                            <w:r>
                              <w:t>10010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33.5pt;margin-top:4.75pt;width:74pt;height: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" fillcolor="#4f81bd [3204]" strokecolor="#243f60 [1604]" strokeweight="2pt">
                <v:textbox>
                  <w:txbxContent>
                    <w:p w:rsidR="00A473F3" w:rsidRDefault="00A473F3" w:rsidP="00A473F3">
                      <w:pPr>
                        <w:jc w:val="center"/>
                      </w:pPr>
                      <w:r>
                        <w:t>10010</w:t>
                      </w:r>
                    </w:p>
                  </w:txbxContent>
                </v:textbox>
              </v:roundrect>
            </w:pict>
          </mc:Fallback>
        </mc:AlternateContent>
      </w:r>
      <w:r w:rsidRPr="007A64C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64E41" wp14:editId="089505D8">
                <wp:simplePos x="0" y="0"/>
                <wp:positionH relativeFrom="column">
                  <wp:posOffset>1479550</wp:posOffset>
                </wp:positionH>
                <wp:positionV relativeFrom="paragraph">
                  <wp:posOffset>60325</wp:posOffset>
                </wp:positionV>
                <wp:extent cx="939800" cy="298450"/>
                <wp:effectExtent l="0" t="0" r="1270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3F3" w:rsidRDefault="00A473F3" w:rsidP="00A473F3">
                            <w:pPr>
                              <w:jc w:val="center"/>
                            </w:pPr>
                            <w:r>
                              <w:t>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116.5pt;margin-top:4.75pt;width:74pt;height:2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" fillcolor="#4f81bd [3204]" strokecolor="#243f60 [1604]" strokeweight="2pt">
                <v:textbox>
                  <w:txbxContent>
                    <w:p w:rsidR="00A473F3" w:rsidRDefault="00A473F3" w:rsidP="00A473F3">
                      <w:pPr>
                        <w:jc w:val="center"/>
                      </w:pPr>
                      <w:r>
                        <w:t>0010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4C4A" w:rsidRPr="007A64C1" w:rsidRDefault="00264C4A">
      <w:pPr>
        <w:rPr>
          <w:rFonts w:ascii="Century Gothic" w:hAnsi="Century Gothic"/>
        </w:rPr>
      </w:pPr>
    </w:p>
    <w:p w:rsidR="00264C4A" w:rsidRPr="007A64C1" w:rsidRDefault="00A473F3">
      <w:pPr>
        <w:rPr>
          <w:rFonts w:ascii="Century Gothic" w:hAnsi="Century Gothic"/>
        </w:rPr>
      </w:pPr>
      <w:r w:rsidRPr="007A64C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DF2D4" wp14:editId="2A29942C">
                <wp:simplePos x="0" y="0"/>
                <wp:positionH relativeFrom="column">
                  <wp:posOffset>1519555</wp:posOffset>
                </wp:positionH>
                <wp:positionV relativeFrom="paragraph">
                  <wp:posOffset>40640</wp:posOffset>
                </wp:positionV>
                <wp:extent cx="901700" cy="1403985"/>
                <wp:effectExtent l="0" t="0" r="12700" b="247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F3" w:rsidRDefault="00A473F3" w:rsidP="00A473F3">
                            <w:pPr>
                              <w:jc w:val="center"/>
                            </w:pPr>
                            <w:r>
                              <w:t>Exponent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19.65pt;margin-top:3.2pt;width:7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">
                <v:textbox style="mso-fit-shape-to-text:t">
                  <w:txbxContent>
                    <w:p w:rsidR="00A473F3" w:rsidRDefault="00A473F3" w:rsidP="00A473F3">
                      <w:pPr>
                        <w:jc w:val="center"/>
                      </w:pPr>
                      <w:r>
                        <w:t>Exponent</w:t>
                      </w:r>
                    </w:p>
                  </w:txbxContent>
                </v:textbox>
              </v:shape>
            </w:pict>
          </mc:Fallback>
        </mc:AlternateContent>
      </w:r>
      <w:r w:rsidRPr="007A64C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617B4" wp14:editId="08682551">
                <wp:simplePos x="0" y="0"/>
                <wp:positionH relativeFrom="column">
                  <wp:posOffset>427355</wp:posOffset>
                </wp:positionH>
                <wp:positionV relativeFrom="paragraph">
                  <wp:posOffset>40640</wp:posOffset>
                </wp:positionV>
                <wp:extent cx="901700" cy="1403985"/>
                <wp:effectExtent l="0" t="0" r="1270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F3" w:rsidRDefault="00A473F3" w:rsidP="00A473F3">
                            <w:pPr>
                              <w:jc w:val="center"/>
                            </w:pPr>
                            <w:r>
                              <w:t>Mantissa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3.65pt;margin-top:3.2pt;width:7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">
                <v:textbox style="mso-fit-shape-to-text:t">
                  <w:txbxContent>
                    <w:p w:rsidR="00A473F3" w:rsidRDefault="00A473F3" w:rsidP="00A473F3">
                      <w:pPr>
                        <w:jc w:val="center"/>
                      </w:pPr>
                      <w:r>
                        <w:t>Mantissa</w:t>
                      </w:r>
                    </w:p>
                  </w:txbxContent>
                </v:textbox>
              </v:shape>
            </w:pict>
          </mc:Fallback>
        </mc:AlternateContent>
      </w:r>
    </w:p>
    <w:p w:rsidR="00A473F3" w:rsidRPr="007A64C1" w:rsidRDefault="00A473F3">
      <w:pPr>
        <w:rPr>
          <w:rFonts w:ascii="Century Gothic" w:hAnsi="Century Gothic"/>
        </w:rPr>
      </w:pPr>
    </w:p>
    <w:p w:rsidR="00A473F3" w:rsidRPr="007A64C1" w:rsidRDefault="00A473F3">
      <w:pPr>
        <w:rPr>
          <w:rFonts w:ascii="Century Gothic" w:hAnsi="Century Gothic"/>
        </w:rPr>
      </w:pPr>
    </w:p>
    <w:p w:rsidR="00A473F3" w:rsidRPr="007A64C1" w:rsidRDefault="00A473F3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952" w:rsidRPr="007A64C1" w:rsidTr="00A92BDE">
        <w:tc>
          <w:tcPr>
            <w:tcW w:w="8522" w:type="dxa"/>
            <w:shd w:val="clear" w:color="auto" w:fill="95B3D7" w:themeFill="accent1" w:themeFillTint="99"/>
          </w:tcPr>
          <w:p w:rsidR="006D1952" w:rsidRPr="007A64C1" w:rsidRDefault="006D1952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What is the mantissa?</w:t>
            </w:r>
          </w:p>
        </w:tc>
      </w:tr>
      <w:tr w:rsidR="006D1952" w:rsidRPr="007A64C1" w:rsidTr="006D1952">
        <w:tc>
          <w:tcPr>
            <w:tcW w:w="8522" w:type="dxa"/>
          </w:tcPr>
          <w:p w:rsidR="006D1952" w:rsidRPr="007A64C1" w:rsidRDefault="006D1952">
            <w:pPr>
              <w:rPr>
                <w:rFonts w:ascii="Century Gothic" w:hAnsi="Century Gothic"/>
              </w:rPr>
            </w:pPr>
          </w:p>
        </w:tc>
      </w:tr>
      <w:tr w:rsidR="006D1952" w:rsidRPr="007A64C1" w:rsidTr="00A92BDE">
        <w:tc>
          <w:tcPr>
            <w:tcW w:w="8522" w:type="dxa"/>
            <w:shd w:val="clear" w:color="auto" w:fill="95B3D7" w:themeFill="accent1" w:themeFillTint="99"/>
          </w:tcPr>
          <w:p w:rsidR="006D1952" w:rsidRPr="007A64C1" w:rsidRDefault="006D1952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What is the exponent?</w:t>
            </w:r>
          </w:p>
        </w:tc>
      </w:tr>
      <w:tr w:rsidR="006D1952" w:rsidRPr="007A64C1" w:rsidTr="006D1952">
        <w:tc>
          <w:tcPr>
            <w:tcW w:w="8522" w:type="dxa"/>
          </w:tcPr>
          <w:p w:rsidR="006D1952" w:rsidRPr="007A64C1" w:rsidRDefault="006D1952">
            <w:pPr>
              <w:rPr>
                <w:rFonts w:ascii="Century Gothic" w:hAnsi="Century Gothic"/>
              </w:rPr>
            </w:pPr>
          </w:p>
        </w:tc>
      </w:tr>
      <w:tr w:rsidR="006D1952" w:rsidRPr="007A64C1" w:rsidTr="00A92BDE">
        <w:tc>
          <w:tcPr>
            <w:tcW w:w="8522" w:type="dxa"/>
            <w:shd w:val="clear" w:color="auto" w:fill="95B3D7" w:themeFill="accent1" w:themeFillTint="99"/>
          </w:tcPr>
          <w:p w:rsidR="006D1952" w:rsidRPr="007A64C1" w:rsidRDefault="006D1952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Explain the steps in order to convert the above number into a denary number</w:t>
            </w:r>
          </w:p>
        </w:tc>
      </w:tr>
      <w:tr w:rsidR="006D1952" w:rsidRPr="007A64C1" w:rsidTr="006D1952">
        <w:tc>
          <w:tcPr>
            <w:tcW w:w="8522" w:type="dxa"/>
          </w:tcPr>
          <w:p w:rsidR="006D1952" w:rsidRPr="007A64C1" w:rsidRDefault="006D1952">
            <w:pPr>
              <w:rPr>
                <w:rFonts w:ascii="Century Gothic" w:hAnsi="Century Gothic"/>
              </w:rPr>
            </w:pPr>
          </w:p>
        </w:tc>
      </w:tr>
    </w:tbl>
    <w:p w:rsidR="00A473F3" w:rsidRPr="007A64C1" w:rsidRDefault="00A473F3">
      <w:pPr>
        <w:rPr>
          <w:rFonts w:ascii="Century Gothic" w:hAnsi="Century Gothic"/>
        </w:rPr>
      </w:pPr>
    </w:p>
    <w:p w:rsidR="00EB5BB6" w:rsidRPr="007A64C1" w:rsidRDefault="00EB5BB6" w:rsidP="00EB5BB6">
      <w:pPr>
        <w:pStyle w:val="Heading2"/>
        <w:rPr>
          <w:rFonts w:ascii="Century Gothic" w:hAnsi="Century Gothic"/>
        </w:rPr>
      </w:pPr>
      <w:r w:rsidRPr="007A64C1">
        <w:rPr>
          <w:rFonts w:ascii="Century Gothic" w:hAnsi="Century Gothic"/>
        </w:rPr>
        <w:t>Exercises:</w:t>
      </w:r>
    </w:p>
    <w:p w:rsidR="00EB5BB6" w:rsidRPr="007A64C1" w:rsidRDefault="00EB5BB6" w:rsidP="00EB5BB6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5BB6" w:rsidRPr="007A64C1" w:rsidTr="00A92BDE">
        <w:tc>
          <w:tcPr>
            <w:tcW w:w="8522" w:type="dxa"/>
            <w:shd w:val="clear" w:color="auto" w:fill="95B3D7" w:themeFill="accent1" w:themeFillTint="99"/>
          </w:tcPr>
          <w:p w:rsidR="00EB5BB6" w:rsidRPr="007A64C1" w:rsidRDefault="00EB5BB6" w:rsidP="00EB5BB6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 xml:space="preserve">A number is represented as an 8 bit floating point number. 5 Bits are used as the </w:t>
            </w:r>
            <w:proofErr w:type="gramStart"/>
            <w:r w:rsidRPr="007A64C1">
              <w:rPr>
                <w:rFonts w:ascii="Century Gothic" w:hAnsi="Century Gothic"/>
              </w:rPr>
              <w:t>mantissa,</w:t>
            </w:r>
            <w:proofErr w:type="gramEnd"/>
            <w:r w:rsidRPr="007A64C1">
              <w:rPr>
                <w:rFonts w:ascii="Century Gothic" w:hAnsi="Century Gothic"/>
              </w:rPr>
              <w:t xml:space="preserve"> 3 bits are used as the exponent. Both the mantissa and the exponent are in twos compliment notation.</w:t>
            </w:r>
          </w:p>
          <w:p w:rsidR="00EB5BB6" w:rsidRPr="007A64C1" w:rsidRDefault="00120BC9" w:rsidP="00EB5BB6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ab/>
              <w:t>0.</w:t>
            </w:r>
            <w:r w:rsidR="00EB5BB6" w:rsidRPr="007A64C1">
              <w:rPr>
                <w:rFonts w:ascii="Century Gothic" w:hAnsi="Century Gothic"/>
              </w:rPr>
              <w:t>1100010</w:t>
            </w:r>
          </w:p>
        </w:tc>
      </w:tr>
      <w:tr w:rsidR="00EB5BB6" w:rsidRPr="007A64C1" w:rsidTr="00EB5BB6">
        <w:tc>
          <w:tcPr>
            <w:tcW w:w="8522" w:type="dxa"/>
          </w:tcPr>
          <w:p w:rsidR="00EB5BB6" w:rsidRPr="007A64C1" w:rsidRDefault="00EB5BB6" w:rsidP="00EB5BB6">
            <w:pPr>
              <w:rPr>
                <w:rFonts w:ascii="Century Gothic" w:hAnsi="Century Gothic"/>
              </w:rPr>
            </w:pPr>
          </w:p>
        </w:tc>
      </w:tr>
      <w:tr w:rsidR="00120BC9" w:rsidRPr="007A64C1" w:rsidTr="00A92BDE">
        <w:tc>
          <w:tcPr>
            <w:tcW w:w="8522" w:type="dxa"/>
            <w:shd w:val="clear" w:color="auto" w:fill="95B3D7" w:themeFill="accent1" w:themeFillTint="99"/>
          </w:tcPr>
          <w:p w:rsidR="00120BC9" w:rsidRPr="007A64C1" w:rsidRDefault="00120BC9" w:rsidP="00EB5BB6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 xml:space="preserve">            1.0010010</w:t>
            </w:r>
          </w:p>
        </w:tc>
      </w:tr>
      <w:tr w:rsidR="00120BC9" w:rsidRPr="007A64C1" w:rsidTr="00EB5BB6">
        <w:tc>
          <w:tcPr>
            <w:tcW w:w="8522" w:type="dxa"/>
          </w:tcPr>
          <w:p w:rsidR="00120BC9" w:rsidRPr="007A64C1" w:rsidRDefault="00120BC9" w:rsidP="00EB5BB6">
            <w:pPr>
              <w:rPr>
                <w:rFonts w:ascii="Century Gothic" w:hAnsi="Century Gothic"/>
              </w:rPr>
            </w:pPr>
          </w:p>
        </w:tc>
      </w:tr>
    </w:tbl>
    <w:p w:rsidR="005F3D29" w:rsidRPr="007A64C1" w:rsidRDefault="005F3D29" w:rsidP="00EB5BB6">
      <w:pPr>
        <w:pStyle w:val="Heading2"/>
        <w:rPr>
          <w:rFonts w:ascii="Century Gothic" w:eastAsia="Times New Roman" w:hAnsi="Century Gothic" w:cs="Times New Roman"/>
          <w:b w:val="0"/>
          <w:bCs w:val="0"/>
          <w:color w:val="auto"/>
          <w:sz w:val="22"/>
          <w:szCs w:val="22"/>
        </w:rPr>
      </w:pPr>
    </w:p>
    <w:p w:rsidR="005F3D29" w:rsidRPr="007A64C1" w:rsidRDefault="005F3D29" w:rsidP="005F3D29">
      <w:pPr>
        <w:pStyle w:val="Heading2"/>
        <w:rPr>
          <w:rFonts w:ascii="Century Gothic" w:hAnsi="Century Gothic"/>
        </w:rPr>
      </w:pPr>
      <w:r w:rsidRPr="007A64C1">
        <w:rPr>
          <w:rFonts w:ascii="Century Gothic" w:hAnsi="Century Gothic"/>
        </w:rPr>
        <w:t>Floating point range</w:t>
      </w:r>
    </w:p>
    <w:p w:rsidR="005F3D29" w:rsidRPr="007A64C1" w:rsidRDefault="005F3D29" w:rsidP="005F3D29">
      <w:pPr>
        <w:rPr>
          <w:rFonts w:ascii="Century Gothic" w:hAnsi="Century Gothic"/>
        </w:rPr>
      </w:pPr>
    </w:p>
    <w:p w:rsidR="005F3D29" w:rsidRPr="007A64C1" w:rsidRDefault="005F3D29" w:rsidP="005F3D29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Depending on the computer depends on the limitations of floating point. A 32 Bit computer can represent how many bytes in Floating point?</w:t>
      </w:r>
    </w:p>
    <w:p w:rsidR="005F3D29" w:rsidRPr="007A64C1" w:rsidRDefault="005F3D29" w:rsidP="005F3D29">
      <w:pPr>
        <w:rPr>
          <w:rFonts w:ascii="Century Gothic" w:hAnsi="Century Gothic"/>
        </w:rPr>
      </w:pPr>
    </w:p>
    <w:p w:rsidR="005F3D29" w:rsidRPr="007A64C1" w:rsidRDefault="005F3D29" w:rsidP="005F3D29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As with all computing it is a line of best fit. You can’t make every number in the known floating point universe, why?</w:t>
      </w:r>
    </w:p>
    <w:p w:rsidR="005F3D29" w:rsidRPr="007A64C1" w:rsidRDefault="005F3D29" w:rsidP="005F3D29">
      <w:pPr>
        <w:rPr>
          <w:rFonts w:ascii="Century Gothic" w:hAnsi="Century Gothic"/>
        </w:rPr>
      </w:pPr>
    </w:p>
    <w:p w:rsidR="005F3D29" w:rsidRPr="007A64C1" w:rsidRDefault="005F3D29" w:rsidP="00B17E83">
      <w:pPr>
        <w:rPr>
          <w:rFonts w:ascii="Century Gothic" w:hAnsi="Century Gothic"/>
        </w:rPr>
      </w:pPr>
      <w:r w:rsidRPr="007A64C1">
        <w:rPr>
          <w:rFonts w:ascii="Century Gothic" w:hAnsi="Century Gothic"/>
        </w:rPr>
        <w:t>What would happen if I had a 64 bit computer?</w:t>
      </w:r>
    </w:p>
    <w:p w:rsidR="00EB5BB6" w:rsidRPr="007A64C1" w:rsidRDefault="00EB5BB6" w:rsidP="00A92BDE">
      <w:pPr>
        <w:pStyle w:val="Heading3"/>
        <w:rPr>
          <w:rFonts w:ascii="Century Gothic" w:hAnsi="Century Gothic"/>
        </w:rPr>
      </w:pPr>
      <w:r w:rsidRPr="007A64C1">
        <w:rPr>
          <w:rFonts w:ascii="Century Gothic" w:hAnsi="Century Gothic"/>
        </w:rPr>
        <w:t>Overflow and Underflow</w:t>
      </w:r>
    </w:p>
    <w:p w:rsidR="00A92BDE" w:rsidRPr="007A64C1" w:rsidRDefault="00A92BDE" w:rsidP="00A92BDE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BDE" w:rsidRPr="007A64C1" w:rsidTr="00A92BDE">
        <w:tc>
          <w:tcPr>
            <w:tcW w:w="8522" w:type="dxa"/>
            <w:shd w:val="clear" w:color="auto" w:fill="95B3D7" w:themeFill="accent1" w:themeFillTint="99"/>
          </w:tcPr>
          <w:p w:rsidR="00A92BDE" w:rsidRPr="007A64C1" w:rsidRDefault="00A92BDE" w:rsidP="00A92BDE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What is Overflow?</w:t>
            </w:r>
          </w:p>
        </w:tc>
      </w:tr>
      <w:tr w:rsidR="00A92BDE" w:rsidRPr="007A64C1" w:rsidTr="00A92BDE">
        <w:tc>
          <w:tcPr>
            <w:tcW w:w="8522" w:type="dxa"/>
          </w:tcPr>
          <w:p w:rsidR="00A92BDE" w:rsidRPr="007A64C1" w:rsidRDefault="00A92BDE" w:rsidP="00A92BDE">
            <w:pPr>
              <w:rPr>
                <w:rFonts w:ascii="Century Gothic" w:hAnsi="Century Gothic"/>
              </w:rPr>
            </w:pPr>
          </w:p>
        </w:tc>
      </w:tr>
      <w:tr w:rsidR="00A92BDE" w:rsidRPr="007A64C1" w:rsidTr="00A92BDE">
        <w:tc>
          <w:tcPr>
            <w:tcW w:w="8522" w:type="dxa"/>
            <w:shd w:val="clear" w:color="auto" w:fill="95B3D7" w:themeFill="accent1" w:themeFillTint="99"/>
          </w:tcPr>
          <w:p w:rsidR="00A92BDE" w:rsidRPr="007A64C1" w:rsidRDefault="00A92BDE" w:rsidP="00A92BDE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What is Underflow?</w:t>
            </w:r>
          </w:p>
        </w:tc>
      </w:tr>
      <w:tr w:rsidR="00A92BDE" w:rsidRPr="007A64C1" w:rsidTr="00A92BDE">
        <w:tc>
          <w:tcPr>
            <w:tcW w:w="8522" w:type="dxa"/>
          </w:tcPr>
          <w:p w:rsidR="00A92BDE" w:rsidRPr="007A64C1" w:rsidRDefault="00A92BDE" w:rsidP="00A92BDE">
            <w:pPr>
              <w:rPr>
                <w:rFonts w:ascii="Century Gothic" w:hAnsi="Century Gothic"/>
              </w:rPr>
            </w:pPr>
          </w:p>
        </w:tc>
      </w:tr>
      <w:tr w:rsidR="00A92BDE" w:rsidRPr="007A64C1" w:rsidTr="00A92BDE">
        <w:tc>
          <w:tcPr>
            <w:tcW w:w="8522" w:type="dxa"/>
            <w:shd w:val="clear" w:color="auto" w:fill="95B3D7" w:themeFill="accent1" w:themeFillTint="99"/>
          </w:tcPr>
          <w:p w:rsidR="00A92BDE" w:rsidRPr="007A64C1" w:rsidRDefault="00A92BDE" w:rsidP="00A92BDE">
            <w:pPr>
              <w:rPr>
                <w:rFonts w:ascii="Century Gothic" w:hAnsi="Century Gothic"/>
              </w:rPr>
            </w:pPr>
            <w:r w:rsidRPr="007A64C1">
              <w:rPr>
                <w:rFonts w:ascii="Century Gothic" w:hAnsi="Century Gothic"/>
              </w:rPr>
              <w:t>What can we do about the overflow and underflow?</w:t>
            </w:r>
          </w:p>
        </w:tc>
      </w:tr>
      <w:tr w:rsidR="00A92BDE" w:rsidRPr="007A64C1" w:rsidTr="00A92BDE">
        <w:tc>
          <w:tcPr>
            <w:tcW w:w="8522" w:type="dxa"/>
          </w:tcPr>
          <w:p w:rsidR="00A92BDE" w:rsidRPr="007A64C1" w:rsidRDefault="00A92BDE" w:rsidP="00A92BDE">
            <w:pPr>
              <w:rPr>
                <w:rFonts w:ascii="Century Gothic" w:hAnsi="Century Gothic"/>
              </w:rPr>
            </w:pPr>
          </w:p>
        </w:tc>
      </w:tr>
    </w:tbl>
    <w:p w:rsidR="00EB5BB6" w:rsidRPr="007A64C1" w:rsidRDefault="00EB5BB6" w:rsidP="00EB5BB6">
      <w:pPr>
        <w:rPr>
          <w:rFonts w:ascii="Century Gothic" w:hAnsi="Century Gothic"/>
        </w:rPr>
      </w:pPr>
    </w:p>
    <w:p w:rsidR="00EB5BB6" w:rsidRDefault="00EB5BB6" w:rsidP="00EB5BB6">
      <w:pPr>
        <w:pStyle w:val="Heading2"/>
        <w:rPr>
          <w:rFonts w:ascii="Century Gothic" w:hAnsi="Century Gothic"/>
        </w:rPr>
      </w:pPr>
      <w:r w:rsidRPr="007A64C1">
        <w:rPr>
          <w:rFonts w:ascii="Century Gothic" w:hAnsi="Century Gothic"/>
        </w:rPr>
        <w:t>Normalisation of Binary Numbers</w:t>
      </w:r>
    </w:p>
    <w:p w:rsidR="00FC7587" w:rsidRDefault="00FC7587" w:rsidP="00FC7587"/>
    <w:p w:rsidR="00FC7587" w:rsidRDefault="00FC7587" w:rsidP="00FC7587">
      <w:pPr>
        <w:pStyle w:val="Heading1"/>
      </w:pPr>
      <w:r>
        <w:t>Floating Point Binary – Normalisation</w:t>
      </w:r>
    </w:p>
    <w:p w:rsidR="00FC7587" w:rsidRPr="00FC7587" w:rsidRDefault="00FC7587" w:rsidP="00FC7587">
      <w:bookmarkStart w:id="8" w:name="_GoBack"/>
      <w:bookmarkEnd w:id="8"/>
    </w:p>
    <w:p w:rsidR="00FC7587" w:rsidRDefault="00FC7587" w:rsidP="00FC7587">
      <w:r>
        <w:t>The precision of a floating point number depends on the number of digits stored in the mantissa but also on how these digits are used:</w:t>
      </w:r>
    </w:p>
    <w:p w:rsidR="00FC7587" w:rsidRPr="00870C72" w:rsidRDefault="00FC7587" w:rsidP="00FC7587">
      <w:pPr>
        <w:ind w:left="1440"/>
        <w:rPr>
          <w:rFonts w:ascii="Courier New" w:hAnsi="Courier New" w:cs="Courier New"/>
          <w:sz w:val="24"/>
        </w:rPr>
      </w:pPr>
      <w:r w:rsidRPr="00870C72">
        <w:rPr>
          <w:rFonts w:ascii="Courier New" w:hAnsi="Courier New" w:cs="Courier New"/>
          <w:sz w:val="24"/>
        </w:rPr>
        <w:t>0.0035 x 10</w:t>
      </w:r>
      <w:r w:rsidRPr="00870C72">
        <w:rPr>
          <w:rFonts w:ascii="Courier New" w:hAnsi="Courier New" w:cs="Courier New"/>
          <w:sz w:val="24"/>
          <w:vertAlign w:val="superscript"/>
        </w:rPr>
        <w:t>8</w:t>
      </w:r>
      <w:r w:rsidRPr="00870C72">
        <w:rPr>
          <w:rFonts w:ascii="Courier New" w:hAnsi="Courier New" w:cs="Courier New"/>
          <w:sz w:val="24"/>
        </w:rPr>
        <w:t xml:space="preserve"> = 350,000</w:t>
      </w:r>
    </w:p>
    <w:p w:rsidR="00FC7587" w:rsidRDefault="00FC7587" w:rsidP="00FC7587">
      <w:pPr>
        <w:ind w:left="1440"/>
      </w:pPr>
      <w:r w:rsidRPr="00870C72">
        <w:rPr>
          <w:rFonts w:ascii="Courier New" w:hAnsi="Courier New" w:cs="Courier New"/>
          <w:sz w:val="24"/>
        </w:rPr>
        <w:t>0.3457 x 10</w:t>
      </w:r>
      <w:r w:rsidRPr="00870C72">
        <w:rPr>
          <w:rFonts w:ascii="Courier New" w:hAnsi="Courier New" w:cs="Courier New"/>
          <w:sz w:val="24"/>
          <w:vertAlign w:val="superscript"/>
        </w:rPr>
        <w:t>6</w:t>
      </w:r>
      <w:r w:rsidRPr="00870C72">
        <w:rPr>
          <w:rFonts w:ascii="Courier New" w:hAnsi="Courier New" w:cs="Courier New"/>
          <w:sz w:val="24"/>
        </w:rPr>
        <w:t xml:space="preserve"> = 345,700</w:t>
      </w:r>
      <w:r w:rsidRPr="00870C72">
        <w:rPr>
          <w:sz w:val="24"/>
        </w:rPr>
        <w:t xml:space="preserve">   </w:t>
      </w:r>
      <w:r>
        <w:t>is more precise</w:t>
      </w:r>
    </w:p>
    <w:p w:rsidR="00FC7587" w:rsidRDefault="00FC7587" w:rsidP="00FC7587">
      <w:r>
        <w:t>In binary:</w:t>
      </w:r>
    </w:p>
    <w:p w:rsidR="00FC7587" w:rsidRPr="00870C72" w:rsidRDefault="00FC7587" w:rsidP="00FC7587">
      <w:pPr>
        <w:tabs>
          <w:tab w:val="left" w:pos="4253"/>
          <w:tab w:val="left" w:pos="5670"/>
        </w:tabs>
        <w:rPr>
          <w:rFonts w:ascii="Courier New" w:hAnsi="Courier New" w:cs="Courier New"/>
          <w:spacing w:val="40"/>
          <w:sz w:val="24"/>
        </w:rPr>
      </w:pPr>
      <w:r w:rsidRPr="00870C72">
        <w:rPr>
          <w:rFonts w:ascii="Courier New" w:hAnsi="Courier New" w:cs="Courier New"/>
          <w:spacing w:val="40"/>
          <w:sz w:val="24"/>
        </w:rPr>
        <w:lastRenderedPageBreak/>
        <w:t xml:space="preserve">0 000110101   000110 </w:t>
      </w:r>
      <w:r>
        <w:rPr>
          <w:rFonts w:ascii="Courier New" w:hAnsi="Courier New" w:cs="Courier New"/>
          <w:spacing w:val="40"/>
          <w:sz w:val="24"/>
        </w:rPr>
        <w:tab/>
      </w:r>
      <w:r w:rsidRPr="00870C72">
        <w:t>becomes</w:t>
      </w:r>
      <w:r w:rsidRPr="00870C72">
        <w:rPr>
          <w:rFonts w:ascii="Courier New" w:hAnsi="Courier New" w:cs="Courier New"/>
          <w:spacing w:val="40"/>
          <w:sz w:val="24"/>
        </w:rPr>
        <w:t xml:space="preserve"> </w:t>
      </w:r>
      <w:r>
        <w:rPr>
          <w:rFonts w:ascii="Courier New" w:hAnsi="Courier New" w:cs="Courier New"/>
          <w:spacing w:val="40"/>
          <w:sz w:val="24"/>
        </w:rPr>
        <w:tab/>
      </w:r>
      <w:proofErr w:type="gramStart"/>
      <w:r>
        <w:rPr>
          <w:rFonts w:ascii="Courier New" w:hAnsi="Courier New" w:cs="Courier New"/>
          <w:spacing w:val="40"/>
          <w:sz w:val="24"/>
        </w:rPr>
        <w:t>0</w:t>
      </w:r>
      <w:r w:rsidRPr="00870C72">
        <w:rPr>
          <w:rFonts w:ascii="Courier New" w:hAnsi="Courier New" w:cs="Courier New"/>
          <w:spacing w:val="40"/>
          <w:sz w:val="24"/>
        </w:rPr>
        <w:t xml:space="preserve"> </w:t>
      </w:r>
      <w:r>
        <w:rPr>
          <w:rFonts w:ascii="Courier New" w:hAnsi="Courier New" w:cs="Courier New"/>
          <w:spacing w:val="40"/>
          <w:sz w:val="24"/>
        </w:rPr>
        <w:t xml:space="preserve"> </w:t>
      </w:r>
      <w:r w:rsidRPr="00870C72">
        <w:rPr>
          <w:rFonts w:ascii="Courier New" w:hAnsi="Courier New" w:cs="Courier New"/>
          <w:spacing w:val="40"/>
          <w:sz w:val="24"/>
        </w:rPr>
        <w:t>110101000</w:t>
      </w:r>
      <w:proofErr w:type="gramEnd"/>
      <w:r w:rsidRPr="00870C72">
        <w:rPr>
          <w:rFonts w:ascii="Courier New" w:hAnsi="Courier New" w:cs="Courier New"/>
          <w:spacing w:val="40"/>
          <w:sz w:val="24"/>
        </w:rPr>
        <w:t xml:space="preserve">   000011</w:t>
      </w:r>
    </w:p>
    <w:p w:rsidR="00FC7587" w:rsidRPr="00870C72" w:rsidRDefault="00FC7587" w:rsidP="00FC7587">
      <w:pPr>
        <w:tabs>
          <w:tab w:val="left" w:pos="4253"/>
          <w:tab w:val="left" w:pos="5670"/>
        </w:tabs>
        <w:rPr>
          <w:rFonts w:ascii="Courier New" w:hAnsi="Courier New" w:cs="Courier New"/>
          <w:spacing w:val="40"/>
          <w:sz w:val="24"/>
        </w:rPr>
      </w:pPr>
      <w:r>
        <w:rPr>
          <w:rFonts w:ascii="Courier New" w:hAnsi="Courier New" w:cs="Courier New"/>
          <w:spacing w:val="40"/>
          <w:sz w:val="24"/>
        </w:rPr>
        <w:t>+ .</w:t>
      </w:r>
      <w:proofErr w:type="gramStart"/>
      <w:r w:rsidRPr="00870C72">
        <w:rPr>
          <w:rFonts w:ascii="Courier New" w:hAnsi="Courier New" w:cs="Courier New"/>
          <w:color w:val="000000"/>
          <w:spacing w:val="40"/>
          <w:sz w:val="24"/>
        </w:rPr>
        <w:t>000</w:t>
      </w:r>
      <w:r>
        <w:rPr>
          <w:rFonts w:ascii="Courier New" w:hAnsi="Courier New" w:cs="Courier New"/>
          <w:spacing w:val="40"/>
          <w:sz w:val="24"/>
        </w:rPr>
        <w:t xml:space="preserve">110101  </w:t>
      </w:r>
      <w:proofErr w:type="spellStart"/>
      <w:r>
        <w:rPr>
          <w:rFonts w:ascii="Courier New" w:hAnsi="Courier New" w:cs="Courier New"/>
          <w:spacing w:val="40"/>
          <w:sz w:val="24"/>
        </w:rPr>
        <w:t>exp</w:t>
      </w:r>
      <w:proofErr w:type="spellEnd"/>
      <w:proofErr w:type="gramEnd"/>
      <w:r>
        <w:rPr>
          <w:rFonts w:ascii="Courier New" w:hAnsi="Courier New" w:cs="Courier New"/>
          <w:spacing w:val="40"/>
          <w:sz w:val="24"/>
        </w:rPr>
        <w:t>=6</w:t>
      </w:r>
      <w:r>
        <w:rPr>
          <w:rFonts w:ascii="Courier New" w:hAnsi="Courier New" w:cs="Courier New"/>
          <w:spacing w:val="40"/>
          <w:sz w:val="24"/>
        </w:rPr>
        <w:tab/>
      </w:r>
      <w:r w:rsidRPr="00870C72">
        <w:t>becomes</w:t>
      </w:r>
      <w:r w:rsidRPr="00870C72">
        <w:rPr>
          <w:rFonts w:ascii="Courier New" w:hAnsi="Courier New" w:cs="Courier New"/>
          <w:spacing w:val="40"/>
          <w:sz w:val="24"/>
        </w:rPr>
        <w:t xml:space="preserve"> </w:t>
      </w:r>
      <w:r>
        <w:rPr>
          <w:rFonts w:ascii="Courier New" w:hAnsi="Courier New" w:cs="Courier New"/>
          <w:spacing w:val="40"/>
          <w:sz w:val="24"/>
        </w:rPr>
        <w:tab/>
        <w:t>+ .</w:t>
      </w:r>
      <w:r w:rsidRPr="00870C72">
        <w:rPr>
          <w:rFonts w:ascii="Courier New" w:hAnsi="Courier New" w:cs="Courier New"/>
          <w:spacing w:val="40"/>
          <w:sz w:val="24"/>
        </w:rPr>
        <w:t xml:space="preserve">110101000   </w:t>
      </w:r>
      <w:proofErr w:type="spellStart"/>
      <w:r>
        <w:rPr>
          <w:rFonts w:ascii="Courier New" w:hAnsi="Courier New" w:cs="Courier New"/>
          <w:spacing w:val="40"/>
          <w:sz w:val="24"/>
        </w:rPr>
        <w:t>exp</w:t>
      </w:r>
      <w:proofErr w:type="spellEnd"/>
      <w:r>
        <w:rPr>
          <w:rFonts w:ascii="Courier New" w:hAnsi="Courier New" w:cs="Courier New"/>
          <w:spacing w:val="40"/>
          <w:sz w:val="24"/>
        </w:rPr>
        <w:t>=3</w:t>
      </w:r>
    </w:p>
    <w:p w:rsidR="00FC7587" w:rsidRDefault="00FC7587" w:rsidP="00FC7587"/>
    <w:p w:rsidR="00FC7587" w:rsidRDefault="00FC7587" w:rsidP="00FC7587">
      <w:pPr>
        <w:rPr>
          <w:u w:val="single"/>
        </w:rPr>
      </w:pPr>
      <w:r>
        <w:t xml:space="preserve">Normalisation is the process of moving the binary point so that the first digit after the point is a significant digit.  This maximises precision in </w:t>
      </w:r>
      <w:r w:rsidRPr="00B75277">
        <w:rPr>
          <w:u w:val="single"/>
        </w:rPr>
        <w:t>a given number of bits.</w:t>
      </w:r>
    </w:p>
    <w:p w:rsidR="00FC7587" w:rsidRDefault="00FC7587" w:rsidP="00FC7587">
      <w:pPr>
        <w:numPr>
          <w:ilvl w:val="0"/>
          <w:numId w:val="5"/>
        </w:numPr>
        <w:spacing w:after="240"/>
        <w:ind w:right="1417"/>
      </w:pPr>
      <w:r>
        <w:t>To maximise the precision of a positive number you should have a mantissa with no leading zeros.</w:t>
      </w:r>
    </w:p>
    <w:p w:rsidR="00FC7587" w:rsidRDefault="00FC7587" w:rsidP="00FC7587">
      <w:pPr>
        <w:numPr>
          <w:ilvl w:val="0"/>
          <w:numId w:val="5"/>
        </w:numPr>
        <w:spacing w:after="240"/>
        <w:ind w:right="1417"/>
      </w:pPr>
      <w:r>
        <w:t>To maximise the precision of a negative number you should have a mantissa with no leading ones.</w:t>
      </w:r>
    </w:p>
    <w:p w:rsidR="00FC7587" w:rsidRDefault="00FC7587" w:rsidP="00FC7587">
      <w:pPr>
        <w:numPr>
          <w:ilvl w:val="0"/>
          <w:numId w:val="5"/>
        </w:numPr>
        <w:spacing w:after="240"/>
        <w:ind w:right="1417"/>
      </w:pPr>
      <w:r>
        <w:t>This means that the first two digits will always be different in a normalised floating point binary number.</w:t>
      </w:r>
    </w:p>
    <w:p w:rsidR="00FC7587" w:rsidRDefault="00FC7587" w:rsidP="00FC7587"/>
    <w:p w:rsidR="00FC7587" w:rsidRPr="00B75277" w:rsidRDefault="00FC7587" w:rsidP="00FC7587">
      <w:pPr>
        <w:rPr>
          <w:b/>
        </w:rPr>
      </w:pPr>
      <w:r w:rsidRPr="00B75277">
        <w:rPr>
          <w:b/>
        </w:rPr>
        <w:t>You try:</w:t>
      </w:r>
    </w:p>
    <w:p w:rsidR="00FC7587" w:rsidRPr="00B75277" w:rsidRDefault="00FC7587" w:rsidP="00FC7587">
      <w:pPr>
        <w:numPr>
          <w:ilvl w:val="0"/>
          <w:numId w:val="7"/>
        </w:numPr>
        <w:spacing w:after="240"/>
      </w:pPr>
      <w:r w:rsidRPr="00B75277">
        <w:t>Normalise</w:t>
      </w:r>
      <w:r>
        <w:t xml:space="preserve"> the following </w:t>
      </w:r>
      <w:r w:rsidRPr="00B75277">
        <w:rPr>
          <w:b/>
        </w:rPr>
        <w:t>positive</w:t>
      </w:r>
      <w:r>
        <w:t xml:space="preserve"> numbers</w:t>
      </w:r>
      <w:r w:rsidRPr="00B75277">
        <w:t xml:space="preserve"> </w:t>
      </w:r>
      <w:r>
        <w:t>(</w:t>
      </w:r>
      <w:r w:rsidRPr="00B75277">
        <w:t>10-bit mantissa and a 6-bit exponent</w:t>
      </w:r>
      <w:r>
        <w:t xml:space="preserve">) </w:t>
      </w:r>
      <w:r w:rsidRPr="00B75277">
        <w:t>:</w:t>
      </w:r>
    </w:p>
    <w:p w:rsidR="00FC7587" w:rsidRDefault="00FC7587" w:rsidP="00FC7587">
      <w:pPr>
        <w:numPr>
          <w:ilvl w:val="0"/>
          <w:numId w:val="6"/>
        </w:numPr>
        <w:spacing w:after="240"/>
        <w:rPr>
          <w:rFonts w:ascii="Courier New" w:hAnsi="Courier New" w:cs="Courier New"/>
          <w:spacing w:val="40"/>
          <w:sz w:val="24"/>
        </w:rPr>
      </w:pPr>
      <w:r w:rsidRPr="00B75277">
        <w:rPr>
          <w:rFonts w:ascii="Courier New" w:hAnsi="Courier New" w:cs="Courier New"/>
          <w:spacing w:val="40"/>
          <w:sz w:val="24"/>
        </w:rPr>
        <w:t>0 000000110  000111</w:t>
      </w:r>
    </w:p>
    <w:p w:rsidR="00FC7587" w:rsidRPr="00B75277" w:rsidRDefault="00FC7587" w:rsidP="00FC7587">
      <w:pPr>
        <w:ind w:left="360"/>
        <w:rPr>
          <w:rFonts w:ascii="Courier New" w:hAnsi="Courier New" w:cs="Courier New"/>
          <w:spacing w:val="40"/>
          <w:sz w:val="24"/>
        </w:rPr>
      </w:pPr>
    </w:p>
    <w:p w:rsidR="00FC7587" w:rsidRPr="00B75277" w:rsidRDefault="00FC7587" w:rsidP="00FC7587">
      <w:pPr>
        <w:numPr>
          <w:ilvl w:val="0"/>
          <w:numId w:val="6"/>
        </w:numPr>
        <w:spacing w:after="240"/>
        <w:rPr>
          <w:rFonts w:ascii="Courier New" w:hAnsi="Courier New" w:cs="Courier New"/>
          <w:spacing w:val="40"/>
          <w:sz w:val="24"/>
        </w:rPr>
      </w:pPr>
      <w:r w:rsidRPr="00B75277">
        <w:rPr>
          <w:rFonts w:ascii="Courier New" w:hAnsi="Courier New" w:cs="Courier New"/>
          <w:spacing w:val="40"/>
          <w:sz w:val="24"/>
        </w:rPr>
        <w:t xml:space="preserve">0 000010111 </w:t>
      </w:r>
      <w:r>
        <w:rPr>
          <w:rFonts w:ascii="Courier New" w:hAnsi="Courier New" w:cs="Courier New"/>
          <w:spacing w:val="40"/>
          <w:sz w:val="24"/>
        </w:rPr>
        <w:t xml:space="preserve"> </w:t>
      </w:r>
      <w:r w:rsidRPr="00B75277">
        <w:rPr>
          <w:rFonts w:ascii="Courier New" w:hAnsi="Courier New" w:cs="Courier New"/>
          <w:spacing w:val="40"/>
          <w:sz w:val="24"/>
        </w:rPr>
        <w:t>000110</w:t>
      </w:r>
      <w:r>
        <w:rPr>
          <w:rFonts w:ascii="Courier New" w:hAnsi="Courier New" w:cs="Courier New"/>
          <w:spacing w:val="40"/>
          <w:sz w:val="24"/>
        </w:rPr>
        <w:br/>
      </w:r>
    </w:p>
    <w:p w:rsidR="00FC7587" w:rsidRDefault="00FC7587" w:rsidP="00FC7587"/>
    <w:p w:rsidR="00FC7587" w:rsidRPr="00B75277" w:rsidRDefault="00FC7587" w:rsidP="00FC7587">
      <w:pPr>
        <w:numPr>
          <w:ilvl w:val="0"/>
          <w:numId w:val="7"/>
        </w:numPr>
        <w:spacing w:after="240"/>
      </w:pPr>
      <w:r w:rsidRPr="00B75277">
        <w:t>Normalise</w:t>
      </w:r>
      <w:r>
        <w:t xml:space="preserve"> the following </w:t>
      </w:r>
      <w:r w:rsidRPr="00B75277">
        <w:rPr>
          <w:b/>
        </w:rPr>
        <w:t>negative</w:t>
      </w:r>
      <w:r>
        <w:t xml:space="preserve"> numbers</w:t>
      </w:r>
      <w:r w:rsidRPr="00B75277">
        <w:t xml:space="preserve"> </w:t>
      </w:r>
      <w:r>
        <w:t>(</w:t>
      </w:r>
      <w:r w:rsidRPr="00B75277">
        <w:t>10-bit mantissa and a 6-bit exponent</w:t>
      </w:r>
      <w:r>
        <w:t xml:space="preserve">) </w:t>
      </w:r>
      <w:r w:rsidRPr="00B75277">
        <w:t>:</w:t>
      </w:r>
    </w:p>
    <w:p w:rsidR="00FC7587" w:rsidRDefault="00FC7587" w:rsidP="00FC7587">
      <w:pPr>
        <w:numPr>
          <w:ilvl w:val="0"/>
          <w:numId w:val="8"/>
        </w:numPr>
        <w:spacing w:after="240"/>
        <w:rPr>
          <w:rFonts w:ascii="Courier New" w:hAnsi="Courier New" w:cs="Courier New"/>
          <w:spacing w:val="40"/>
          <w:sz w:val="24"/>
        </w:rPr>
      </w:pPr>
      <w:r>
        <w:rPr>
          <w:rFonts w:ascii="Courier New" w:hAnsi="Courier New" w:cs="Courier New"/>
          <w:spacing w:val="40"/>
          <w:sz w:val="24"/>
        </w:rPr>
        <w:t>1</w:t>
      </w:r>
      <w:r w:rsidRPr="00B75277">
        <w:rPr>
          <w:rFonts w:ascii="Courier New" w:hAnsi="Courier New" w:cs="Courier New"/>
          <w:spacing w:val="40"/>
          <w:sz w:val="24"/>
        </w:rPr>
        <w:t xml:space="preserve"> </w:t>
      </w:r>
      <w:r>
        <w:rPr>
          <w:rFonts w:ascii="Courier New" w:hAnsi="Courier New" w:cs="Courier New"/>
          <w:spacing w:val="40"/>
          <w:sz w:val="24"/>
        </w:rPr>
        <w:t>111110111  000000</w:t>
      </w:r>
    </w:p>
    <w:p w:rsidR="00FC7587" w:rsidRPr="00B75277" w:rsidRDefault="00FC7587" w:rsidP="00FC7587">
      <w:pPr>
        <w:ind w:left="360"/>
        <w:rPr>
          <w:rFonts w:ascii="Courier New" w:hAnsi="Courier New" w:cs="Courier New"/>
          <w:spacing w:val="40"/>
          <w:sz w:val="24"/>
        </w:rPr>
      </w:pPr>
    </w:p>
    <w:p w:rsidR="00FC7587" w:rsidRPr="00B75277" w:rsidRDefault="00FC7587" w:rsidP="00FC7587">
      <w:pPr>
        <w:numPr>
          <w:ilvl w:val="0"/>
          <w:numId w:val="8"/>
        </w:numPr>
        <w:spacing w:after="240"/>
        <w:rPr>
          <w:rFonts w:ascii="Courier New" w:hAnsi="Courier New" w:cs="Courier New"/>
          <w:spacing w:val="40"/>
          <w:sz w:val="24"/>
        </w:rPr>
      </w:pPr>
      <w:r>
        <w:rPr>
          <w:rFonts w:ascii="Courier New" w:hAnsi="Courier New" w:cs="Courier New"/>
          <w:spacing w:val="40"/>
          <w:sz w:val="24"/>
        </w:rPr>
        <w:t>1 111111010  000011</w:t>
      </w:r>
    </w:p>
    <w:p w:rsidR="00FC7587" w:rsidRDefault="00FC7587" w:rsidP="00FC7587"/>
    <w:p w:rsidR="00FC7587" w:rsidRDefault="00FC7587" w:rsidP="00FC7587">
      <w:pPr>
        <w:pStyle w:val="Heading1"/>
        <w:spacing w:before="0" w:after="240"/>
      </w:pPr>
      <w:r>
        <w:t>Floating Point Binary Practice questions</w:t>
      </w:r>
    </w:p>
    <w:p w:rsidR="00FC7587" w:rsidRDefault="00FC7587" w:rsidP="00FC7587">
      <w:pPr>
        <w:spacing w:after="120"/>
      </w:pPr>
      <w:r>
        <w:t>Typical exam question:</w:t>
      </w:r>
    </w:p>
    <w:p w:rsidR="00FC7587" w:rsidRDefault="00FC7587" w:rsidP="00FC7587">
      <w:r>
        <w:t>1.  What is the decimal value for the following binary patterns if the first 8 bits is the mantissa and the last 4 bits are the exponent:   1000 1100 0100</w:t>
      </w:r>
    </w:p>
    <w:p w:rsidR="00FC7587" w:rsidRPr="00CC7671" w:rsidRDefault="00FC7587" w:rsidP="00FC7587">
      <w:pPr>
        <w:rPr>
          <w:rFonts w:ascii="Comic Sans MS" w:hAnsi="Comic Sans MS"/>
          <w:sz w:val="24"/>
        </w:rPr>
      </w:pPr>
      <w:r w:rsidRPr="00CC7671">
        <w:rPr>
          <w:rFonts w:ascii="Comic Sans MS" w:hAnsi="Comic Sans MS"/>
          <w:sz w:val="24"/>
        </w:rPr>
        <w:t>How to do these questions!</w:t>
      </w:r>
    </w:p>
    <w:tbl>
      <w:tblPr>
        <w:tblW w:w="9072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3227"/>
        <w:gridCol w:w="5845"/>
      </w:tblGrid>
      <w:tr w:rsidR="00FC7587" w:rsidRPr="00E8495D" w:rsidTr="005C4129">
        <w:trPr>
          <w:trHeight w:val="760"/>
        </w:trPr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:rsidR="00FC7587" w:rsidRDefault="00FC7587" w:rsidP="005C4129">
            <w:pPr>
              <w:spacing w:after="120"/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-134620</wp:posOffset>
                      </wp:positionV>
                      <wp:extent cx="99695" cy="685800"/>
                      <wp:effectExtent l="10795" t="5715" r="8255" b="8890"/>
                      <wp:wrapNone/>
                      <wp:docPr id="7" name="Right Brac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99695" cy="685800"/>
                              </a:xfrm>
                              <a:prstGeom prst="rightBrace">
                                <a:avLst>
                                  <a:gd name="adj1" fmla="val 5732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7" o:spid="_x0000_s1026" type="#_x0000_t88" style="position:absolute;margin-left:23.15pt;margin-top:-10.6pt;width:7.85pt;height:54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"/>
                  </w:pict>
                </mc:Fallback>
              </mc:AlternateContent>
            </w: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18415</wp:posOffset>
                      </wp:positionV>
                      <wp:extent cx="95250" cy="371475"/>
                      <wp:effectExtent l="7620" t="13970" r="11430" b="5080"/>
                      <wp:wrapNone/>
                      <wp:docPr id="6" name="Right Brac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95250" cy="371475"/>
                              </a:xfrm>
                              <a:prstGeom prst="rightBrace">
                                <a:avLst>
                                  <a:gd name="adj1" fmla="val 325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6" o:spid="_x0000_s1026" type="#_x0000_t88" style="position:absolute;margin-left:70pt;margin-top:1.45pt;width:7.5pt;height:29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"/>
                  </w:pict>
                </mc:Fallback>
              </mc:AlternateContent>
            </w:r>
            <w:r>
              <w:t>1000  1100  0100</w:t>
            </w:r>
          </w:p>
          <w:p w:rsidR="00FC7587" w:rsidRPr="00182B2D" w:rsidRDefault="00FC7587" w:rsidP="005C4129">
            <w:pPr>
              <w:spacing w:before="240" w:after="120"/>
              <w:rPr>
                <w:i/>
                <w:sz w:val="18"/>
                <w:szCs w:val="18"/>
              </w:rPr>
            </w:pPr>
            <w:r w:rsidRPr="00182B2D">
              <w:rPr>
                <w:sz w:val="18"/>
              </w:rPr>
              <w:t xml:space="preserve">   mantissa    exponent</w:t>
            </w:r>
            <w:r w:rsidRPr="00182B2D"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5845" w:type="dxa"/>
          </w:tcPr>
          <w:p w:rsidR="00FC7587" w:rsidRDefault="00FC7587" w:rsidP="005C4129">
            <w:r w:rsidRPr="00E8495D">
              <w:t>Separate out the exponent from the mantissa</w:t>
            </w:r>
          </w:p>
          <w:p w:rsidR="00FC7587" w:rsidRPr="00182B2D" w:rsidRDefault="00FC7587" w:rsidP="005C4129">
            <w:pPr>
              <w:rPr>
                <w:i/>
                <w:sz w:val="18"/>
                <w:szCs w:val="18"/>
              </w:rPr>
            </w:pPr>
          </w:p>
          <w:p w:rsidR="00FC7587" w:rsidRPr="00182B2D" w:rsidRDefault="00FC7587" w:rsidP="005C4129">
            <w:pPr>
              <w:rPr>
                <w:b/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t xml:space="preserve">Originally this number is given in two’s complement </w:t>
            </w:r>
            <w:r w:rsidRPr="00182B2D">
              <w:rPr>
                <w:b/>
                <w:i/>
                <w:sz w:val="18"/>
                <w:szCs w:val="18"/>
              </w:rPr>
              <w:t xml:space="preserve">Normalised Form </w:t>
            </w:r>
          </w:p>
          <w:p w:rsidR="00FC7587" w:rsidRPr="00182B2D" w:rsidRDefault="00FC7587" w:rsidP="005C4129">
            <w:pPr>
              <w:rPr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t>(most accurate representation possible for a given size of mantissa)</w:t>
            </w:r>
          </w:p>
        </w:tc>
      </w:tr>
      <w:tr w:rsidR="00FC7587" w:rsidRPr="00E8495D" w:rsidTr="005C4129"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:rsidR="00FC7587" w:rsidRDefault="00FC7587" w:rsidP="005C4129">
            <w:pPr>
              <w:spacing w:after="120"/>
            </w:pPr>
            <w:r>
              <w:rPr>
                <w:noProof/>
                <w:color w:val="99999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53340</wp:posOffset>
                      </wp:positionV>
                      <wp:extent cx="95250" cy="371475"/>
                      <wp:effectExtent l="7620" t="10795" r="11430" b="8255"/>
                      <wp:wrapNone/>
                      <wp:docPr id="5" name="Righ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95250" cy="371475"/>
                              </a:xfrm>
                              <a:prstGeom prst="rightBrace">
                                <a:avLst>
                                  <a:gd name="adj1" fmla="val 325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5" o:spid="_x0000_s1026" type="#_x0000_t88" style="position:absolute;margin-left:69.25pt;margin-top:4.2pt;width:7.5pt;height:29.2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"/>
                  </w:pict>
                </mc:Fallback>
              </mc:AlternateContent>
            </w:r>
            <w:r w:rsidRPr="00182B2D">
              <w:rPr>
                <w:color w:val="999999"/>
              </w:rPr>
              <w:t>1000  1100</w:t>
            </w:r>
            <w:r>
              <w:t xml:space="preserve">  </w:t>
            </w:r>
            <w:r w:rsidRPr="00182B2D">
              <w:rPr>
                <w:b/>
              </w:rPr>
              <w:t>0100</w:t>
            </w:r>
          </w:p>
          <w:p w:rsidR="00FC7587" w:rsidRPr="00182B2D" w:rsidRDefault="00FC7587" w:rsidP="005C4129">
            <w:pPr>
              <w:spacing w:before="120" w:after="120"/>
              <w:rPr>
                <w:i/>
                <w:sz w:val="18"/>
                <w:szCs w:val="18"/>
              </w:rPr>
            </w:pPr>
            <w:r>
              <w:t xml:space="preserve">                     </w:t>
            </w:r>
            <w:r w:rsidRPr="007067C6">
              <w:t xml:space="preserve"> +</w:t>
            </w:r>
            <w:r>
              <w:t>4</w:t>
            </w:r>
            <w:r w:rsidRPr="00182B2D">
              <w:rPr>
                <w:i/>
                <w:sz w:val="18"/>
                <w:szCs w:val="18"/>
              </w:rPr>
              <w:t xml:space="preserve"> </w:t>
            </w:r>
          </w:p>
          <w:p w:rsidR="00FC7587" w:rsidRPr="00182B2D" w:rsidRDefault="00FC7587" w:rsidP="005C4129">
            <w:pPr>
              <w:spacing w:before="120" w:after="120"/>
              <w:rPr>
                <w:i/>
                <w:sz w:val="18"/>
                <w:szCs w:val="18"/>
              </w:rPr>
            </w:pPr>
          </w:p>
          <w:p w:rsidR="00FC7587" w:rsidRPr="00182B2D" w:rsidRDefault="00FC7587" w:rsidP="005C4129">
            <w:pPr>
              <w:spacing w:before="120" w:after="120"/>
              <w:rPr>
                <w:i/>
                <w:sz w:val="18"/>
                <w:szCs w:val="18"/>
              </w:rPr>
            </w:pPr>
          </w:p>
        </w:tc>
        <w:tc>
          <w:tcPr>
            <w:tcW w:w="5845" w:type="dxa"/>
          </w:tcPr>
          <w:p w:rsidR="00FC7587" w:rsidRPr="00182B2D" w:rsidRDefault="00FC7587" w:rsidP="005C4129">
            <w:pPr>
              <w:rPr>
                <w:i/>
                <w:sz w:val="18"/>
                <w:szCs w:val="18"/>
              </w:rPr>
            </w:pPr>
            <w:r w:rsidRPr="00E8495D">
              <w:lastRenderedPageBreak/>
              <w:t>Work out the exponent and write it down (you may get a mark for this part!)</w:t>
            </w:r>
            <w:r>
              <w:t>.  NB: first bit of exponent (like mantissa) is the sign bit.</w:t>
            </w:r>
            <w:r w:rsidRPr="00182B2D">
              <w:rPr>
                <w:i/>
                <w:sz w:val="18"/>
                <w:szCs w:val="18"/>
              </w:rPr>
              <w:t xml:space="preserve"> </w:t>
            </w:r>
          </w:p>
          <w:p w:rsidR="00FC7587" w:rsidRPr="00182B2D" w:rsidRDefault="00FC7587" w:rsidP="005C4129">
            <w:pPr>
              <w:rPr>
                <w:i/>
                <w:sz w:val="18"/>
                <w:szCs w:val="18"/>
              </w:rPr>
            </w:pPr>
          </w:p>
          <w:p w:rsidR="00FC7587" w:rsidRPr="00182B2D" w:rsidRDefault="00FC7587" w:rsidP="005C4129">
            <w:pPr>
              <w:rPr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lastRenderedPageBreak/>
              <w:t>In normalise form the binary point always goes after the first significant digit of the mantissa. This number represents 1.00011 x 2</w:t>
            </w:r>
            <w:r w:rsidRPr="00182B2D">
              <w:rPr>
                <w:i/>
                <w:sz w:val="18"/>
                <w:szCs w:val="18"/>
                <w:vertAlign w:val="superscript"/>
              </w:rPr>
              <w:t>4</w:t>
            </w:r>
          </w:p>
        </w:tc>
      </w:tr>
      <w:tr w:rsidR="00FC7587" w:rsidRPr="00E8495D" w:rsidTr="005C4129"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:rsidR="00FC7587" w:rsidRPr="00182B2D" w:rsidRDefault="00FC7587" w:rsidP="005C4129">
            <w:pPr>
              <w:spacing w:after="120"/>
              <w:rPr>
                <w:color w:val="999999"/>
              </w:rPr>
            </w:pPr>
            <w:r>
              <w:lastRenderedPageBreak/>
              <w:t xml:space="preserve">1000  1100  </w:t>
            </w:r>
            <w:r w:rsidRPr="00182B2D">
              <w:rPr>
                <w:color w:val="999999"/>
              </w:rPr>
              <w:t>0100</w:t>
            </w:r>
          </w:p>
          <w:p w:rsidR="00FC7587" w:rsidRDefault="00FC7587" w:rsidP="005C4129">
            <w:pPr>
              <w:spacing w:before="120"/>
            </w:pPr>
            <w:r>
              <w:t xml:space="preserve">0111  0011     </w:t>
            </w:r>
            <w:r w:rsidRPr="00182B2D">
              <w:rPr>
                <w:sz w:val="18"/>
              </w:rPr>
              <w:t>(complement)</w:t>
            </w:r>
          </w:p>
          <w:p w:rsidR="00FC7587" w:rsidRPr="00182B2D" w:rsidRDefault="00FC7587" w:rsidP="005C4129">
            <w:pPr>
              <w:rPr>
                <w:u w:val="single"/>
              </w:rPr>
            </w:pPr>
            <w:r w:rsidRPr="00182B2D">
              <w:rPr>
                <w:u w:val="single"/>
              </w:rPr>
              <w:t xml:space="preserve">                1+</w:t>
            </w:r>
            <w:r w:rsidRPr="006B4CA4">
              <w:t xml:space="preserve">   </w:t>
            </w:r>
            <w:r w:rsidRPr="00182B2D">
              <w:rPr>
                <w:sz w:val="18"/>
              </w:rPr>
              <w:t>(add 1)</w:t>
            </w:r>
          </w:p>
          <w:p w:rsidR="00FC7587" w:rsidRPr="00E8495D" w:rsidRDefault="00FC7587" w:rsidP="005C4129">
            <w:pPr>
              <w:spacing w:after="120"/>
            </w:pPr>
            <w:r>
              <w:t>0111  0100</w:t>
            </w:r>
          </w:p>
        </w:tc>
        <w:tc>
          <w:tcPr>
            <w:tcW w:w="5845" w:type="dxa"/>
          </w:tcPr>
          <w:p w:rsidR="00FC7587" w:rsidRDefault="00FC7587" w:rsidP="005C4129">
            <w:r w:rsidRPr="00E8495D">
              <w:t>If the mantissa is negative then work out the complement (swap 1’s and 0’s) and add 1</w:t>
            </w:r>
          </w:p>
          <w:p w:rsidR="00FC7587" w:rsidRDefault="00FC7587" w:rsidP="005C4129"/>
          <w:p w:rsidR="00FC7587" w:rsidRPr="00182B2D" w:rsidRDefault="00FC7587" w:rsidP="005C4129">
            <w:pPr>
              <w:rPr>
                <w:i/>
                <w:sz w:val="18"/>
                <w:szCs w:val="18"/>
              </w:rPr>
            </w:pPr>
          </w:p>
        </w:tc>
      </w:tr>
      <w:tr w:rsidR="00FC7587" w:rsidRPr="00E8495D" w:rsidTr="005C4129"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:rsidR="00FC7587" w:rsidRDefault="00FC7587" w:rsidP="005C4129">
            <w:pPr>
              <w:spacing w:after="120"/>
            </w:pPr>
            <w:r>
              <w:t>0</w:t>
            </w:r>
            <w:r w:rsidRPr="00182B2D">
              <w:rPr>
                <w:b/>
              </w:rPr>
              <w:t>.</w:t>
            </w:r>
            <w:r>
              <w:t>1110100</w:t>
            </w:r>
          </w:p>
          <w:p w:rsidR="00FC7587" w:rsidRPr="00182B2D" w:rsidRDefault="00FC7587" w:rsidP="005C4129">
            <w:pPr>
              <w:spacing w:before="120" w:after="120"/>
              <w:rPr>
                <w:sz w:val="18"/>
              </w:rPr>
            </w:pPr>
            <w:r w:rsidRPr="00182B2D">
              <w:rPr>
                <w:sz w:val="18"/>
              </w:rPr>
              <w:t>becomes</w:t>
            </w:r>
          </w:p>
          <w:p w:rsidR="00FC7587" w:rsidRDefault="00FC7587" w:rsidP="005C4129">
            <w:p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109220</wp:posOffset>
                      </wp:positionV>
                      <wp:extent cx="323850" cy="85725"/>
                      <wp:effectExtent l="12065" t="13970" r="73660" b="508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23850" cy="85725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0 h 135"/>
                                  <a:gd name="T2" fmla="*/ 0 w 510"/>
                                  <a:gd name="T3" fmla="*/ 135 h 135"/>
                                  <a:gd name="T4" fmla="*/ 510 w 510"/>
                                  <a:gd name="T5" fmla="*/ 135 h 135"/>
                                  <a:gd name="T6" fmla="*/ 510 w 510"/>
                                  <a:gd name="T7" fmla="*/ 3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10" h="135">
                                    <a:moveTo>
                                      <a:pt x="0" y="0"/>
                                    </a:moveTo>
                                    <a:lnTo>
                                      <a:pt x="0" y="135"/>
                                    </a:lnTo>
                                    <a:lnTo>
                                      <a:pt x="510" y="135"/>
                                    </a:lnTo>
                                    <a:lnTo>
                                      <a:pt x="510" y="3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reeform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.2pt,8.6pt,6.2pt,15.35pt,31.7pt,15.35pt,31.7pt,10.1pt" coordsize="5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" filled="f">
                      <v:stroke endarrow="open" endarrowlength="short"/>
                      <v:path arrowok="t" o:connecttype="custom" o:connectlocs="0,0;0,85725;323850,85725;323850,19050" o:connectangles="0,0,0,0"/>
                    </v:polyline>
                  </w:pict>
                </mc:Fallback>
              </mc:AlternateContent>
            </w:r>
            <w:r>
              <w:t>01110</w:t>
            </w:r>
            <w:r w:rsidRPr="00182B2D">
              <w:rPr>
                <w:b/>
              </w:rPr>
              <w:t>.</w:t>
            </w:r>
            <w:r>
              <w:t>100</w:t>
            </w:r>
          </w:p>
          <w:p w:rsidR="00FC7587" w:rsidRPr="00E8495D" w:rsidRDefault="00FC7587" w:rsidP="005C4129">
            <w:pPr>
              <w:spacing w:before="120" w:after="120"/>
            </w:pPr>
            <w:r w:rsidRPr="00182B2D">
              <w:rPr>
                <w:sz w:val="18"/>
              </w:rPr>
              <w:t xml:space="preserve">      +4</w:t>
            </w:r>
          </w:p>
        </w:tc>
        <w:tc>
          <w:tcPr>
            <w:tcW w:w="5845" w:type="dxa"/>
          </w:tcPr>
          <w:p w:rsidR="00FC7587" w:rsidRDefault="00FC7587" w:rsidP="005C4129">
            <w:pPr>
              <w:spacing w:after="120"/>
            </w:pPr>
            <w:r w:rsidRPr="00E8495D">
              <w:t>Move the binary point</w:t>
            </w:r>
            <w:r>
              <w:t xml:space="preserve"> to its new position.</w:t>
            </w:r>
          </w:p>
          <w:p w:rsidR="00FC7587" w:rsidRDefault="00FC7587" w:rsidP="005C4129">
            <w:r>
              <w:t>Right for positive exponent, left for negative exponent.</w:t>
            </w:r>
          </w:p>
          <w:p w:rsidR="00FC7587" w:rsidRDefault="00FC7587" w:rsidP="005C4129"/>
          <w:p w:rsidR="00FC7587" w:rsidRPr="00182B2D" w:rsidRDefault="00FC7587" w:rsidP="005C4129">
            <w:pPr>
              <w:rPr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t xml:space="preserve">Normalised form always starts with 2 bits that are different </w:t>
            </w:r>
          </w:p>
          <w:p w:rsidR="00FC7587" w:rsidRPr="00182B2D" w:rsidRDefault="00FC7587" w:rsidP="005C4129">
            <w:pPr>
              <w:rPr>
                <w:i/>
                <w:sz w:val="18"/>
                <w:szCs w:val="18"/>
              </w:rPr>
            </w:pPr>
            <w:r w:rsidRPr="00182B2D">
              <w:rPr>
                <w:i/>
                <w:sz w:val="18"/>
                <w:szCs w:val="18"/>
              </w:rPr>
              <w:t>e.g. 01 or 10.</w:t>
            </w:r>
          </w:p>
        </w:tc>
      </w:tr>
      <w:tr w:rsidR="00FC7587" w:rsidRPr="00E8495D" w:rsidTr="005C4129">
        <w:tc>
          <w:tcPr>
            <w:tcW w:w="3227" w:type="dxa"/>
            <w:tcMar>
              <w:top w:w="198" w:type="dxa"/>
              <w:left w:w="567" w:type="dxa"/>
              <w:bottom w:w="198" w:type="dxa"/>
            </w:tcMar>
          </w:tcPr>
          <w:p w:rsidR="00FC7587" w:rsidRPr="00E8495D" w:rsidRDefault="00FC7587" w:rsidP="005C4129">
            <w:pPr>
              <w:spacing w:after="120"/>
            </w:pPr>
            <w:r>
              <w:t xml:space="preserve">1110.1 = </w:t>
            </w:r>
            <w:r w:rsidRPr="00182B2D">
              <w:rPr>
                <w:b/>
              </w:rPr>
              <w:t>-14.5</w:t>
            </w:r>
          </w:p>
        </w:tc>
        <w:tc>
          <w:tcPr>
            <w:tcW w:w="5845" w:type="dxa"/>
          </w:tcPr>
          <w:p w:rsidR="00FC7587" w:rsidRDefault="00FC7587" w:rsidP="005C4129">
            <w:r w:rsidRPr="00E8495D">
              <w:t>Work out the number in decimal.</w:t>
            </w:r>
          </w:p>
          <w:p w:rsidR="00FC7587" w:rsidRPr="00E8495D" w:rsidRDefault="00FC7587" w:rsidP="005C4129">
            <w:pPr>
              <w:spacing w:before="120" w:after="120"/>
            </w:pPr>
            <w:r>
              <w:t>Remember add the minus sign back in at the end!</w:t>
            </w:r>
          </w:p>
        </w:tc>
      </w:tr>
    </w:tbl>
    <w:p w:rsidR="00FC7587" w:rsidRPr="00CC7671" w:rsidRDefault="00FC7587" w:rsidP="00FC7587">
      <w:pPr>
        <w:spacing w:before="240" w:after="120"/>
        <w:rPr>
          <w:rFonts w:ascii="Comic Sans MS" w:hAnsi="Comic Sans MS"/>
          <w:sz w:val="24"/>
        </w:rPr>
      </w:pPr>
      <w:r w:rsidRPr="00CC7671">
        <w:rPr>
          <w:rFonts w:ascii="Comic Sans MS" w:hAnsi="Comic Sans MS"/>
          <w:sz w:val="24"/>
        </w:rPr>
        <w:t>Now you try!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4206"/>
        <w:gridCol w:w="4208"/>
      </w:tblGrid>
      <w:tr w:rsidR="00FC7587" w:rsidRPr="00182B2D" w:rsidTr="005C4129">
        <w:tc>
          <w:tcPr>
            <w:tcW w:w="4535" w:type="dxa"/>
          </w:tcPr>
          <w:p w:rsidR="00FC7587" w:rsidRDefault="00FC7587" w:rsidP="005C4129">
            <w:r>
              <w:t xml:space="preserve">1.  </w:t>
            </w:r>
            <w:r w:rsidRPr="00D62225">
              <w:t>0101 1001 0110</w:t>
            </w:r>
          </w:p>
          <w:p w:rsidR="00FC7587" w:rsidRDefault="00FC7587" w:rsidP="005C4129"/>
          <w:p w:rsidR="00FC7587" w:rsidRPr="00182B2D" w:rsidRDefault="00FC7587" w:rsidP="005C4129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537" w:type="dxa"/>
          </w:tcPr>
          <w:p w:rsidR="00FC7587" w:rsidRPr="00D62225" w:rsidRDefault="00FC7587" w:rsidP="005C4129">
            <w:r>
              <w:t xml:space="preserve">4.  </w:t>
            </w:r>
            <w:r w:rsidRPr="00D62225">
              <w:t>0100 0000 1111</w:t>
            </w:r>
          </w:p>
        </w:tc>
      </w:tr>
      <w:tr w:rsidR="00FC7587" w:rsidRPr="00182B2D" w:rsidTr="005C4129">
        <w:tc>
          <w:tcPr>
            <w:tcW w:w="4535" w:type="dxa"/>
          </w:tcPr>
          <w:p w:rsidR="00FC7587" w:rsidRDefault="00FC7587" w:rsidP="005C4129">
            <w:r>
              <w:t xml:space="preserve">2.  </w:t>
            </w:r>
            <w:r w:rsidRPr="00D62225">
              <w:t>1000 1100 0100</w:t>
            </w:r>
          </w:p>
          <w:p w:rsidR="00FC7587" w:rsidRPr="00182B2D" w:rsidRDefault="00FC7587" w:rsidP="005C4129">
            <w:pPr>
              <w:rPr>
                <w:rFonts w:ascii="Comic Sans MS" w:hAnsi="Comic Sans MS"/>
                <w:sz w:val="24"/>
              </w:rPr>
            </w:pPr>
          </w:p>
          <w:p w:rsidR="00FC7587" w:rsidRPr="00182B2D" w:rsidRDefault="00FC7587" w:rsidP="005C4129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537" w:type="dxa"/>
          </w:tcPr>
          <w:p w:rsidR="00FC7587" w:rsidRPr="00182B2D" w:rsidRDefault="00FC7587" w:rsidP="005C4129">
            <w:pPr>
              <w:rPr>
                <w:rFonts w:ascii="Comic Sans MS" w:hAnsi="Comic Sans MS"/>
                <w:sz w:val="24"/>
              </w:rPr>
            </w:pPr>
            <w:r>
              <w:t xml:space="preserve">5.  </w:t>
            </w:r>
            <w:r w:rsidRPr="00D62225">
              <w:t xml:space="preserve">1011 0110 0101   </w:t>
            </w:r>
          </w:p>
        </w:tc>
      </w:tr>
      <w:tr w:rsidR="00FC7587" w:rsidRPr="00182B2D" w:rsidTr="005C4129">
        <w:tc>
          <w:tcPr>
            <w:tcW w:w="4535" w:type="dxa"/>
          </w:tcPr>
          <w:p w:rsidR="00FC7587" w:rsidRDefault="00FC7587" w:rsidP="005C4129">
            <w:r>
              <w:t>3.  0110 1110 010</w:t>
            </w:r>
            <w:r w:rsidRPr="00D62225">
              <w:t>0</w:t>
            </w:r>
          </w:p>
          <w:p w:rsidR="00FC7587" w:rsidRPr="00182B2D" w:rsidRDefault="00FC7587" w:rsidP="005C4129">
            <w:pPr>
              <w:rPr>
                <w:rFonts w:ascii="Comic Sans MS" w:hAnsi="Comic Sans MS"/>
                <w:sz w:val="24"/>
              </w:rPr>
            </w:pPr>
          </w:p>
          <w:p w:rsidR="00FC7587" w:rsidRPr="00182B2D" w:rsidRDefault="00FC7587" w:rsidP="005C4129">
            <w:pPr>
              <w:rPr>
                <w:rFonts w:ascii="Comic Sans MS" w:hAnsi="Comic Sans MS"/>
                <w:sz w:val="24"/>
              </w:rPr>
            </w:pPr>
          </w:p>
        </w:tc>
        <w:tc>
          <w:tcPr>
            <w:tcW w:w="4537" w:type="dxa"/>
          </w:tcPr>
          <w:p w:rsidR="00FC7587" w:rsidRPr="00182B2D" w:rsidRDefault="00FC7587" w:rsidP="005C4129">
            <w:pPr>
              <w:rPr>
                <w:rFonts w:ascii="Comic Sans MS" w:hAnsi="Comic Sans MS"/>
                <w:sz w:val="24"/>
              </w:rPr>
            </w:pPr>
            <w:r>
              <w:t xml:space="preserve">6.  </w:t>
            </w:r>
            <w:r w:rsidRPr="00D62225">
              <w:t xml:space="preserve">0110 1101 0101 </w:t>
            </w:r>
          </w:p>
        </w:tc>
      </w:tr>
    </w:tbl>
    <w:p w:rsidR="00FC7587" w:rsidRPr="00FC7587" w:rsidRDefault="00FC7587" w:rsidP="00FC7587"/>
    <w:sectPr w:rsidR="00FC7587" w:rsidRPr="00FC7587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758"/>
    <w:multiLevelType w:val="hybridMultilevel"/>
    <w:tmpl w:val="DAD244D4"/>
    <w:lvl w:ilvl="0" w:tplc="EC4005A0">
      <w:start w:val="1"/>
      <w:numFmt w:val="bullet"/>
      <w:pStyle w:val="Table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B71A10"/>
    <w:multiLevelType w:val="hybridMultilevel"/>
    <w:tmpl w:val="99D89C64"/>
    <w:lvl w:ilvl="0" w:tplc="3482DFFC">
      <w:start w:val="1"/>
      <w:numFmt w:val="bullet"/>
      <w:pStyle w:val="TableBullet10p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D5490"/>
    <w:multiLevelType w:val="hybridMultilevel"/>
    <w:tmpl w:val="5EA6A1C0"/>
    <w:lvl w:ilvl="0" w:tplc="B700E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14836"/>
    <w:multiLevelType w:val="hybridMultilevel"/>
    <w:tmpl w:val="EF72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8559C"/>
    <w:multiLevelType w:val="hybridMultilevel"/>
    <w:tmpl w:val="FC48EA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AE51B3"/>
    <w:multiLevelType w:val="hybridMultilevel"/>
    <w:tmpl w:val="867A8172"/>
    <w:lvl w:ilvl="0" w:tplc="ED5C73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9C3E9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65C54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ED5C73BE">
      <w:start w:val="1"/>
      <w:numFmt w:val="bullet"/>
      <w:lvlText w:val=""/>
      <w:lvlJc w:val="left"/>
      <w:pPr>
        <w:tabs>
          <w:tab w:val="num" w:pos="3524"/>
        </w:tabs>
        <w:ind w:left="3524" w:hanging="284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DD3194"/>
    <w:multiLevelType w:val="hybridMultilevel"/>
    <w:tmpl w:val="6EAC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D7270"/>
    <w:multiLevelType w:val="hybridMultilevel"/>
    <w:tmpl w:val="5EA6A1C0"/>
    <w:lvl w:ilvl="0" w:tplc="B700E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E4"/>
    <w:rsid w:val="00120BC9"/>
    <w:rsid w:val="0016683B"/>
    <w:rsid w:val="00176752"/>
    <w:rsid w:val="00264C4A"/>
    <w:rsid w:val="0031386A"/>
    <w:rsid w:val="004A3B7A"/>
    <w:rsid w:val="004B1EA8"/>
    <w:rsid w:val="005F3D29"/>
    <w:rsid w:val="00686C0D"/>
    <w:rsid w:val="006D1952"/>
    <w:rsid w:val="007171D0"/>
    <w:rsid w:val="007A64C1"/>
    <w:rsid w:val="007C4EE4"/>
    <w:rsid w:val="007D447D"/>
    <w:rsid w:val="009F16F6"/>
    <w:rsid w:val="00A473F3"/>
    <w:rsid w:val="00A92BDE"/>
    <w:rsid w:val="00B17E83"/>
    <w:rsid w:val="00C926BE"/>
    <w:rsid w:val="00E7212A"/>
    <w:rsid w:val="00E853F7"/>
    <w:rsid w:val="00EB5BB6"/>
    <w:rsid w:val="00ED5789"/>
    <w:rsid w:val="00FC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F6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8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B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">
    <w:name w:val="TableBullet"/>
    <w:basedOn w:val="Normal"/>
    <w:rsid w:val="009F16F6"/>
    <w:pPr>
      <w:numPr>
        <w:numId w:val="1"/>
      </w:numPr>
      <w:spacing w:before="40" w:after="40" w:line="260" w:lineRule="atLeast"/>
    </w:pPr>
  </w:style>
  <w:style w:type="paragraph" w:customStyle="1" w:styleId="TableBullet10pt">
    <w:name w:val="TableBullet_10pt"/>
    <w:basedOn w:val="Normal"/>
    <w:semiHidden/>
    <w:rsid w:val="009F16F6"/>
    <w:pPr>
      <w:numPr>
        <w:numId w:val="2"/>
      </w:numPr>
      <w:spacing w:before="40" w:after="40" w:line="220" w:lineRule="atLeast"/>
    </w:pPr>
    <w:rPr>
      <w:sz w:val="20"/>
    </w:rPr>
  </w:style>
  <w:style w:type="paragraph" w:customStyle="1" w:styleId="TableBullet9pt">
    <w:name w:val="TableBullet_9pt"/>
    <w:basedOn w:val="TableBullet10pt"/>
    <w:link w:val="TableBullet9ptChar"/>
    <w:rsid w:val="009F16F6"/>
    <w:rPr>
      <w:sz w:val="18"/>
    </w:rPr>
  </w:style>
  <w:style w:type="paragraph" w:customStyle="1" w:styleId="footernumber">
    <w:name w:val="footer_number"/>
    <w:basedOn w:val="Normal"/>
    <w:link w:val="footernumberChar"/>
    <w:semiHidden/>
    <w:rsid w:val="009F16F6"/>
    <w:rPr>
      <w:b/>
      <w:szCs w:val="24"/>
    </w:rPr>
  </w:style>
  <w:style w:type="character" w:customStyle="1" w:styleId="footernumberChar">
    <w:name w:val="footer_number Char"/>
    <w:basedOn w:val="DefaultParagraphFont"/>
    <w:link w:val="footernumber"/>
    <w:semiHidden/>
    <w:rsid w:val="009F16F6"/>
    <w:rPr>
      <w:rFonts w:ascii="Arial" w:hAnsi="Arial"/>
      <w:b/>
      <w:sz w:val="22"/>
      <w:szCs w:val="24"/>
    </w:rPr>
  </w:style>
  <w:style w:type="table" w:styleId="TableElegant">
    <w:name w:val="Table Elegant"/>
    <w:basedOn w:val="TableNormal"/>
    <w:rsid w:val="009F16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Bullet9ptChar">
    <w:name w:val="TableBullet_9pt Char"/>
    <w:basedOn w:val="DefaultParagraphFont"/>
    <w:link w:val="TableBullet9pt"/>
    <w:rsid w:val="009F16F6"/>
    <w:rPr>
      <w:rFonts w:ascii="Arial" w:hAnsi="Arial"/>
      <w:sz w:val="18"/>
      <w:szCs w:val="22"/>
    </w:rPr>
  </w:style>
  <w:style w:type="paragraph" w:styleId="ListParagraph">
    <w:name w:val="List Paragraph"/>
    <w:basedOn w:val="Normal"/>
    <w:uiPriority w:val="34"/>
    <w:qFormat/>
    <w:rsid w:val="009F16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57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5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952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1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19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195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2BD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F6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8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B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">
    <w:name w:val="TableBullet"/>
    <w:basedOn w:val="Normal"/>
    <w:rsid w:val="009F16F6"/>
    <w:pPr>
      <w:numPr>
        <w:numId w:val="1"/>
      </w:numPr>
      <w:spacing w:before="40" w:after="40" w:line="260" w:lineRule="atLeast"/>
    </w:pPr>
  </w:style>
  <w:style w:type="paragraph" w:customStyle="1" w:styleId="TableBullet10pt">
    <w:name w:val="TableBullet_10pt"/>
    <w:basedOn w:val="Normal"/>
    <w:semiHidden/>
    <w:rsid w:val="009F16F6"/>
    <w:pPr>
      <w:numPr>
        <w:numId w:val="2"/>
      </w:numPr>
      <w:spacing w:before="40" w:after="40" w:line="220" w:lineRule="atLeast"/>
    </w:pPr>
    <w:rPr>
      <w:sz w:val="20"/>
    </w:rPr>
  </w:style>
  <w:style w:type="paragraph" w:customStyle="1" w:styleId="TableBullet9pt">
    <w:name w:val="TableBullet_9pt"/>
    <w:basedOn w:val="TableBullet10pt"/>
    <w:link w:val="TableBullet9ptChar"/>
    <w:rsid w:val="009F16F6"/>
    <w:rPr>
      <w:sz w:val="18"/>
    </w:rPr>
  </w:style>
  <w:style w:type="paragraph" w:customStyle="1" w:styleId="footernumber">
    <w:name w:val="footer_number"/>
    <w:basedOn w:val="Normal"/>
    <w:link w:val="footernumberChar"/>
    <w:semiHidden/>
    <w:rsid w:val="009F16F6"/>
    <w:rPr>
      <w:b/>
      <w:szCs w:val="24"/>
    </w:rPr>
  </w:style>
  <w:style w:type="character" w:customStyle="1" w:styleId="footernumberChar">
    <w:name w:val="footer_number Char"/>
    <w:basedOn w:val="DefaultParagraphFont"/>
    <w:link w:val="footernumber"/>
    <w:semiHidden/>
    <w:rsid w:val="009F16F6"/>
    <w:rPr>
      <w:rFonts w:ascii="Arial" w:hAnsi="Arial"/>
      <w:b/>
      <w:sz w:val="22"/>
      <w:szCs w:val="24"/>
    </w:rPr>
  </w:style>
  <w:style w:type="table" w:styleId="TableElegant">
    <w:name w:val="Table Elegant"/>
    <w:basedOn w:val="TableNormal"/>
    <w:rsid w:val="009F16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Bullet9ptChar">
    <w:name w:val="TableBullet_9pt Char"/>
    <w:basedOn w:val="DefaultParagraphFont"/>
    <w:link w:val="TableBullet9pt"/>
    <w:rsid w:val="009F16F6"/>
    <w:rPr>
      <w:rFonts w:ascii="Arial" w:hAnsi="Arial"/>
      <w:sz w:val="18"/>
      <w:szCs w:val="22"/>
    </w:rPr>
  </w:style>
  <w:style w:type="paragraph" w:styleId="ListParagraph">
    <w:name w:val="List Paragraph"/>
    <w:basedOn w:val="Normal"/>
    <w:uiPriority w:val="34"/>
    <w:qFormat/>
    <w:rsid w:val="009F16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57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5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952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1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19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195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2BD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410EF-054C-45C6-91DD-DF3FC54B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DAAC9D46</Template>
  <TotalTime>284</TotalTime>
  <Pages>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 Gristwood</dc:creator>
  <cp:keywords/>
  <dc:description/>
  <cp:lastModifiedBy>Mr B Gristwood</cp:lastModifiedBy>
  <cp:revision>11</cp:revision>
  <dcterms:created xsi:type="dcterms:W3CDTF">2012-12-03T11:51:00Z</dcterms:created>
  <dcterms:modified xsi:type="dcterms:W3CDTF">2013-10-09T09:39:00Z</dcterms:modified>
</cp:coreProperties>
</file>